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5B8D" w:rsidRDefault="00175B8D">
      <w:bookmarkStart w:id="0" w:name="_Hlk479462314"/>
      <w:bookmarkEnd w:id="0"/>
    </w:p>
    <w:p w:rsidR="00127469" w:rsidRDefault="00127469"/>
    <w:p w:rsidR="00127469" w:rsidRDefault="00127469"/>
    <w:p w:rsidR="00127469" w:rsidRDefault="00127469"/>
    <w:p w:rsidR="00127469" w:rsidRDefault="00127469"/>
    <w:p w:rsidR="00127469" w:rsidRPr="00C72BB6" w:rsidRDefault="00127469" w:rsidP="00127469">
      <w:pPr>
        <w:pStyle w:val="Title"/>
        <w:jc w:val="center"/>
        <w:rPr>
          <w:color w:val="auto"/>
        </w:rPr>
      </w:pPr>
      <w:r w:rsidRPr="00C72BB6">
        <w:rPr>
          <w:color w:val="auto"/>
        </w:rPr>
        <w:t>Your Project Title Here</w:t>
      </w:r>
    </w:p>
    <w:p w:rsidR="00127469" w:rsidRPr="00C72BB6" w:rsidRDefault="00127469" w:rsidP="00127469"/>
    <w:p w:rsidR="00127469" w:rsidRDefault="00127469" w:rsidP="00127469">
      <w:pPr>
        <w:pStyle w:val="Heading1"/>
        <w:jc w:val="center"/>
        <w:rPr>
          <w:color w:val="auto"/>
        </w:rPr>
      </w:pPr>
      <w:bookmarkStart w:id="1" w:name="_Toc479463104"/>
      <w:r w:rsidRPr="00C72BB6">
        <w:rPr>
          <w:color w:val="auto"/>
        </w:rPr>
        <w:t>Group Member Names</w:t>
      </w:r>
      <w:bookmarkEnd w:id="1"/>
    </w:p>
    <w:p w:rsidR="00C72BB6" w:rsidRDefault="00C72BB6" w:rsidP="00C72BB6"/>
    <w:p w:rsidR="00324B99" w:rsidRPr="003F07B9" w:rsidRDefault="00C72BB6" w:rsidP="00324B99">
      <w:pPr>
        <w:pStyle w:val="Heading1"/>
      </w:pPr>
      <w:r>
        <w:br w:type="page"/>
      </w:r>
    </w:p>
    <w:sdt>
      <w:sdtPr>
        <w:id w:val="412206906"/>
        <w:docPartObj>
          <w:docPartGallery w:val="Table of Contents"/>
          <w:docPartUnique/>
        </w:docPartObj>
      </w:sdtPr>
      <w:sdtEndPr>
        <w:rPr>
          <w:rFonts w:ascii="Calibri" w:eastAsia="Calibri" w:hAnsi="Calibri" w:cs="Times New Roman"/>
          <w:b/>
          <w:bCs/>
          <w:noProof/>
          <w:color w:val="auto"/>
          <w:sz w:val="22"/>
          <w:szCs w:val="22"/>
          <w:lang w:val="en-GB"/>
        </w:rPr>
      </w:sdtEndPr>
      <w:sdtContent>
        <w:p w:rsidR="00324B99" w:rsidRDefault="00324B99">
          <w:pPr>
            <w:pStyle w:val="TOCHeading"/>
          </w:pPr>
          <w:r>
            <w:t>Contents</w:t>
          </w:r>
        </w:p>
        <w:p w:rsidR="000D0ADD" w:rsidRDefault="00324B99">
          <w:pPr>
            <w:pStyle w:val="TOC1"/>
            <w:tabs>
              <w:tab w:val="right" w:leader="dot" w:pos="9016"/>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479463104" w:history="1">
            <w:r w:rsidR="000D0ADD" w:rsidRPr="00E768D8">
              <w:rPr>
                <w:rStyle w:val="Hyperlink"/>
                <w:noProof/>
              </w:rPr>
              <w:t>Group Member Names</w:t>
            </w:r>
            <w:r w:rsidR="000D0ADD">
              <w:rPr>
                <w:noProof/>
                <w:webHidden/>
              </w:rPr>
              <w:tab/>
            </w:r>
            <w:r w:rsidR="000D0ADD">
              <w:rPr>
                <w:noProof/>
                <w:webHidden/>
              </w:rPr>
              <w:fldChar w:fldCharType="begin"/>
            </w:r>
            <w:r w:rsidR="000D0ADD">
              <w:rPr>
                <w:noProof/>
                <w:webHidden/>
              </w:rPr>
              <w:instrText xml:space="preserve"> PAGEREF _Toc479463104 \h </w:instrText>
            </w:r>
            <w:r w:rsidR="000D0ADD">
              <w:rPr>
                <w:noProof/>
                <w:webHidden/>
              </w:rPr>
            </w:r>
            <w:r w:rsidR="000D0ADD">
              <w:rPr>
                <w:noProof/>
                <w:webHidden/>
              </w:rPr>
              <w:fldChar w:fldCharType="separate"/>
            </w:r>
            <w:r w:rsidR="000D0ADD">
              <w:rPr>
                <w:noProof/>
                <w:webHidden/>
              </w:rPr>
              <w:t>1</w:t>
            </w:r>
            <w:r w:rsidR="000D0ADD">
              <w:rPr>
                <w:noProof/>
                <w:webHidden/>
              </w:rPr>
              <w:fldChar w:fldCharType="end"/>
            </w:r>
          </w:hyperlink>
        </w:p>
        <w:p w:rsidR="000D0ADD" w:rsidRDefault="000D0ADD">
          <w:pPr>
            <w:pStyle w:val="TOC1"/>
            <w:tabs>
              <w:tab w:val="right" w:leader="dot" w:pos="9016"/>
            </w:tabs>
            <w:rPr>
              <w:rFonts w:asciiTheme="minorHAnsi" w:eastAsiaTheme="minorEastAsia" w:hAnsiTheme="minorHAnsi" w:cstheme="minorBidi"/>
              <w:noProof/>
              <w:lang w:val="en-US"/>
            </w:rPr>
          </w:pPr>
          <w:hyperlink w:anchor="_Toc479463105" w:history="1">
            <w:r w:rsidRPr="00E768D8">
              <w:rPr>
                <w:rStyle w:val="Hyperlink"/>
                <w:noProof/>
              </w:rPr>
              <w:t>List of Figures</w:t>
            </w:r>
            <w:r>
              <w:rPr>
                <w:noProof/>
                <w:webHidden/>
              </w:rPr>
              <w:tab/>
            </w:r>
            <w:r>
              <w:rPr>
                <w:noProof/>
                <w:webHidden/>
              </w:rPr>
              <w:fldChar w:fldCharType="begin"/>
            </w:r>
            <w:r>
              <w:rPr>
                <w:noProof/>
                <w:webHidden/>
              </w:rPr>
              <w:instrText xml:space="preserve"> PAGEREF _Toc479463105 \h </w:instrText>
            </w:r>
            <w:r>
              <w:rPr>
                <w:noProof/>
                <w:webHidden/>
              </w:rPr>
            </w:r>
            <w:r>
              <w:rPr>
                <w:noProof/>
                <w:webHidden/>
              </w:rPr>
              <w:fldChar w:fldCharType="separate"/>
            </w:r>
            <w:r>
              <w:rPr>
                <w:noProof/>
                <w:webHidden/>
              </w:rPr>
              <w:t>3</w:t>
            </w:r>
            <w:r>
              <w:rPr>
                <w:noProof/>
                <w:webHidden/>
              </w:rPr>
              <w:fldChar w:fldCharType="end"/>
            </w:r>
          </w:hyperlink>
        </w:p>
        <w:p w:rsidR="000D0ADD" w:rsidRDefault="000D0ADD">
          <w:pPr>
            <w:pStyle w:val="TOC1"/>
            <w:tabs>
              <w:tab w:val="right" w:leader="dot" w:pos="9016"/>
            </w:tabs>
            <w:rPr>
              <w:rFonts w:asciiTheme="minorHAnsi" w:eastAsiaTheme="minorEastAsia" w:hAnsiTheme="minorHAnsi" w:cstheme="minorBidi"/>
              <w:noProof/>
              <w:lang w:val="en-US"/>
            </w:rPr>
          </w:pPr>
          <w:hyperlink w:anchor="_Toc479463106" w:history="1">
            <w:r w:rsidRPr="00E768D8">
              <w:rPr>
                <w:rStyle w:val="Hyperlink"/>
                <w:noProof/>
              </w:rPr>
              <w:t>Project Team</w:t>
            </w:r>
            <w:r>
              <w:rPr>
                <w:noProof/>
                <w:webHidden/>
              </w:rPr>
              <w:tab/>
            </w:r>
            <w:r>
              <w:rPr>
                <w:noProof/>
                <w:webHidden/>
              </w:rPr>
              <w:fldChar w:fldCharType="begin"/>
            </w:r>
            <w:r>
              <w:rPr>
                <w:noProof/>
                <w:webHidden/>
              </w:rPr>
              <w:instrText xml:space="preserve"> PAGEREF _Toc479463106 \h </w:instrText>
            </w:r>
            <w:r>
              <w:rPr>
                <w:noProof/>
                <w:webHidden/>
              </w:rPr>
            </w:r>
            <w:r>
              <w:rPr>
                <w:noProof/>
                <w:webHidden/>
              </w:rPr>
              <w:fldChar w:fldCharType="separate"/>
            </w:r>
            <w:r>
              <w:rPr>
                <w:noProof/>
                <w:webHidden/>
              </w:rPr>
              <w:t>5</w:t>
            </w:r>
            <w:r>
              <w:rPr>
                <w:noProof/>
                <w:webHidden/>
              </w:rPr>
              <w:fldChar w:fldCharType="end"/>
            </w:r>
          </w:hyperlink>
        </w:p>
        <w:p w:rsidR="000D0ADD" w:rsidRDefault="000D0ADD">
          <w:pPr>
            <w:pStyle w:val="TOC1"/>
            <w:tabs>
              <w:tab w:val="right" w:leader="dot" w:pos="9016"/>
            </w:tabs>
            <w:rPr>
              <w:rFonts w:asciiTheme="minorHAnsi" w:eastAsiaTheme="minorEastAsia" w:hAnsiTheme="minorHAnsi" w:cstheme="minorBidi"/>
              <w:noProof/>
              <w:lang w:val="en-US"/>
            </w:rPr>
          </w:pPr>
          <w:hyperlink w:anchor="_Toc479463107" w:history="1">
            <w:r w:rsidRPr="00E768D8">
              <w:rPr>
                <w:rStyle w:val="Hyperlink"/>
                <w:noProof/>
              </w:rPr>
              <w:t>Introduction</w:t>
            </w:r>
            <w:r>
              <w:rPr>
                <w:noProof/>
                <w:webHidden/>
              </w:rPr>
              <w:tab/>
            </w:r>
            <w:r>
              <w:rPr>
                <w:noProof/>
                <w:webHidden/>
              </w:rPr>
              <w:fldChar w:fldCharType="begin"/>
            </w:r>
            <w:r>
              <w:rPr>
                <w:noProof/>
                <w:webHidden/>
              </w:rPr>
              <w:instrText xml:space="preserve"> PAGEREF _Toc479463107 \h </w:instrText>
            </w:r>
            <w:r>
              <w:rPr>
                <w:noProof/>
                <w:webHidden/>
              </w:rPr>
            </w:r>
            <w:r>
              <w:rPr>
                <w:noProof/>
                <w:webHidden/>
              </w:rPr>
              <w:fldChar w:fldCharType="separate"/>
            </w:r>
            <w:r>
              <w:rPr>
                <w:noProof/>
                <w:webHidden/>
              </w:rPr>
              <w:t>6</w:t>
            </w:r>
            <w:r>
              <w:rPr>
                <w:noProof/>
                <w:webHidden/>
              </w:rPr>
              <w:fldChar w:fldCharType="end"/>
            </w:r>
          </w:hyperlink>
        </w:p>
        <w:p w:rsidR="000D0ADD" w:rsidRDefault="000D0ADD">
          <w:pPr>
            <w:pStyle w:val="TOC1"/>
            <w:tabs>
              <w:tab w:val="right" w:leader="dot" w:pos="9016"/>
            </w:tabs>
            <w:rPr>
              <w:rFonts w:asciiTheme="minorHAnsi" w:eastAsiaTheme="minorEastAsia" w:hAnsiTheme="minorHAnsi" w:cstheme="minorBidi"/>
              <w:noProof/>
              <w:lang w:val="en-US"/>
            </w:rPr>
          </w:pPr>
          <w:hyperlink w:anchor="_Toc479463108" w:history="1">
            <w:r w:rsidRPr="00E768D8">
              <w:rPr>
                <w:rStyle w:val="Hyperlink"/>
                <w:noProof/>
              </w:rPr>
              <w:t>Project Requirements</w:t>
            </w:r>
            <w:r>
              <w:rPr>
                <w:noProof/>
                <w:webHidden/>
              </w:rPr>
              <w:tab/>
            </w:r>
            <w:r>
              <w:rPr>
                <w:noProof/>
                <w:webHidden/>
              </w:rPr>
              <w:fldChar w:fldCharType="begin"/>
            </w:r>
            <w:r>
              <w:rPr>
                <w:noProof/>
                <w:webHidden/>
              </w:rPr>
              <w:instrText xml:space="preserve"> PAGEREF _Toc479463108 \h </w:instrText>
            </w:r>
            <w:r>
              <w:rPr>
                <w:noProof/>
                <w:webHidden/>
              </w:rPr>
            </w:r>
            <w:r>
              <w:rPr>
                <w:noProof/>
                <w:webHidden/>
              </w:rPr>
              <w:fldChar w:fldCharType="separate"/>
            </w:r>
            <w:r>
              <w:rPr>
                <w:noProof/>
                <w:webHidden/>
              </w:rPr>
              <w:t>6</w:t>
            </w:r>
            <w:r>
              <w:rPr>
                <w:noProof/>
                <w:webHidden/>
              </w:rPr>
              <w:fldChar w:fldCharType="end"/>
            </w:r>
          </w:hyperlink>
        </w:p>
        <w:p w:rsidR="000D0ADD" w:rsidRDefault="000D0ADD">
          <w:pPr>
            <w:pStyle w:val="TOC1"/>
            <w:tabs>
              <w:tab w:val="right" w:leader="dot" w:pos="9016"/>
            </w:tabs>
            <w:rPr>
              <w:rFonts w:asciiTheme="minorHAnsi" w:eastAsiaTheme="minorEastAsia" w:hAnsiTheme="minorHAnsi" w:cstheme="minorBidi"/>
              <w:noProof/>
              <w:lang w:val="en-US"/>
            </w:rPr>
          </w:pPr>
          <w:hyperlink w:anchor="_Toc479463109" w:history="1">
            <w:r w:rsidRPr="00E768D8">
              <w:rPr>
                <w:rStyle w:val="Hyperlink"/>
                <w:noProof/>
              </w:rPr>
              <w:t>Project Plan</w:t>
            </w:r>
            <w:r>
              <w:rPr>
                <w:noProof/>
                <w:webHidden/>
              </w:rPr>
              <w:tab/>
            </w:r>
            <w:r>
              <w:rPr>
                <w:noProof/>
                <w:webHidden/>
              </w:rPr>
              <w:fldChar w:fldCharType="begin"/>
            </w:r>
            <w:r>
              <w:rPr>
                <w:noProof/>
                <w:webHidden/>
              </w:rPr>
              <w:instrText xml:space="preserve"> PAGEREF _Toc479463109 \h </w:instrText>
            </w:r>
            <w:r>
              <w:rPr>
                <w:noProof/>
                <w:webHidden/>
              </w:rPr>
            </w:r>
            <w:r>
              <w:rPr>
                <w:noProof/>
                <w:webHidden/>
              </w:rPr>
              <w:fldChar w:fldCharType="separate"/>
            </w:r>
            <w:r>
              <w:rPr>
                <w:noProof/>
                <w:webHidden/>
              </w:rPr>
              <w:t>7</w:t>
            </w:r>
            <w:r>
              <w:rPr>
                <w:noProof/>
                <w:webHidden/>
              </w:rPr>
              <w:fldChar w:fldCharType="end"/>
            </w:r>
          </w:hyperlink>
        </w:p>
        <w:p w:rsidR="000D0ADD" w:rsidRDefault="000D0ADD">
          <w:pPr>
            <w:pStyle w:val="TOC3"/>
            <w:tabs>
              <w:tab w:val="right" w:leader="dot" w:pos="9016"/>
            </w:tabs>
            <w:rPr>
              <w:rFonts w:asciiTheme="minorHAnsi" w:eastAsiaTheme="minorEastAsia" w:hAnsiTheme="minorHAnsi" w:cstheme="minorBidi"/>
              <w:noProof/>
              <w:lang w:val="en-US"/>
            </w:rPr>
          </w:pPr>
          <w:hyperlink w:anchor="_Toc479463110" w:history="1">
            <w:r w:rsidRPr="00E768D8">
              <w:rPr>
                <w:rStyle w:val="Hyperlink"/>
                <w:noProof/>
              </w:rPr>
              <w:t>Spider Diagram</w:t>
            </w:r>
            <w:r>
              <w:rPr>
                <w:noProof/>
                <w:webHidden/>
              </w:rPr>
              <w:tab/>
            </w:r>
            <w:r>
              <w:rPr>
                <w:noProof/>
                <w:webHidden/>
              </w:rPr>
              <w:fldChar w:fldCharType="begin"/>
            </w:r>
            <w:r>
              <w:rPr>
                <w:noProof/>
                <w:webHidden/>
              </w:rPr>
              <w:instrText xml:space="preserve"> PAGEREF _Toc479463110 \h </w:instrText>
            </w:r>
            <w:r>
              <w:rPr>
                <w:noProof/>
                <w:webHidden/>
              </w:rPr>
            </w:r>
            <w:r>
              <w:rPr>
                <w:noProof/>
                <w:webHidden/>
              </w:rPr>
              <w:fldChar w:fldCharType="separate"/>
            </w:r>
            <w:r>
              <w:rPr>
                <w:noProof/>
                <w:webHidden/>
              </w:rPr>
              <w:t>7</w:t>
            </w:r>
            <w:r>
              <w:rPr>
                <w:noProof/>
                <w:webHidden/>
              </w:rPr>
              <w:fldChar w:fldCharType="end"/>
            </w:r>
          </w:hyperlink>
        </w:p>
        <w:p w:rsidR="000D0ADD" w:rsidRDefault="000D0ADD">
          <w:pPr>
            <w:pStyle w:val="TOC3"/>
            <w:tabs>
              <w:tab w:val="right" w:leader="dot" w:pos="9016"/>
            </w:tabs>
            <w:rPr>
              <w:rFonts w:asciiTheme="minorHAnsi" w:eastAsiaTheme="minorEastAsia" w:hAnsiTheme="minorHAnsi" w:cstheme="minorBidi"/>
              <w:noProof/>
              <w:lang w:val="en-US"/>
            </w:rPr>
          </w:pPr>
          <w:hyperlink w:anchor="_Toc479463111" w:history="1">
            <w:r w:rsidRPr="00E768D8">
              <w:rPr>
                <w:rStyle w:val="Hyperlink"/>
                <w:noProof/>
              </w:rPr>
              <w:t>Website Design</w:t>
            </w:r>
            <w:r>
              <w:rPr>
                <w:noProof/>
                <w:webHidden/>
              </w:rPr>
              <w:tab/>
            </w:r>
            <w:r>
              <w:rPr>
                <w:noProof/>
                <w:webHidden/>
              </w:rPr>
              <w:fldChar w:fldCharType="begin"/>
            </w:r>
            <w:r>
              <w:rPr>
                <w:noProof/>
                <w:webHidden/>
              </w:rPr>
              <w:instrText xml:space="preserve"> PAGEREF _Toc479463111 \h </w:instrText>
            </w:r>
            <w:r>
              <w:rPr>
                <w:noProof/>
                <w:webHidden/>
              </w:rPr>
            </w:r>
            <w:r>
              <w:rPr>
                <w:noProof/>
                <w:webHidden/>
              </w:rPr>
              <w:fldChar w:fldCharType="separate"/>
            </w:r>
            <w:r>
              <w:rPr>
                <w:noProof/>
                <w:webHidden/>
              </w:rPr>
              <w:t>8</w:t>
            </w:r>
            <w:r>
              <w:rPr>
                <w:noProof/>
                <w:webHidden/>
              </w:rPr>
              <w:fldChar w:fldCharType="end"/>
            </w:r>
          </w:hyperlink>
        </w:p>
        <w:p w:rsidR="000D0ADD" w:rsidRDefault="000D0ADD">
          <w:pPr>
            <w:pStyle w:val="TOC3"/>
            <w:tabs>
              <w:tab w:val="right" w:leader="dot" w:pos="9016"/>
            </w:tabs>
            <w:rPr>
              <w:rFonts w:asciiTheme="minorHAnsi" w:eastAsiaTheme="minorEastAsia" w:hAnsiTheme="minorHAnsi" w:cstheme="minorBidi"/>
              <w:noProof/>
              <w:lang w:val="en-US"/>
            </w:rPr>
          </w:pPr>
          <w:hyperlink w:anchor="_Toc479463112" w:history="1">
            <w:r w:rsidRPr="00E768D8">
              <w:rPr>
                <w:rStyle w:val="Hyperlink"/>
                <w:noProof/>
              </w:rPr>
              <w:t>Website Design v0.2</w:t>
            </w:r>
            <w:r>
              <w:rPr>
                <w:noProof/>
                <w:webHidden/>
              </w:rPr>
              <w:tab/>
            </w:r>
            <w:r>
              <w:rPr>
                <w:noProof/>
                <w:webHidden/>
              </w:rPr>
              <w:fldChar w:fldCharType="begin"/>
            </w:r>
            <w:r>
              <w:rPr>
                <w:noProof/>
                <w:webHidden/>
              </w:rPr>
              <w:instrText xml:space="preserve"> PAGEREF _Toc479463112 \h </w:instrText>
            </w:r>
            <w:r>
              <w:rPr>
                <w:noProof/>
                <w:webHidden/>
              </w:rPr>
            </w:r>
            <w:r>
              <w:rPr>
                <w:noProof/>
                <w:webHidden/>
              </w:rPr>
              <w:fldChar w:fldCharType="separate"/>
            </w:r>
            <w:r>
              <w:rPr>
                <w:noProof/>
                <w:webHidden/>
              </w:rPr>
              <w:t>9</w:t>
            </w:r>
            <w:r>
              <w:rPr>
                <w:noProof/>
                <w:webHidden/>
              </w:rPr>
              <w:fldChar w:fldCharType="end"/>
            </w:r>
          </w:hyperlink>
        </w:p>
        <w:p w:rsidR="000D0ADD" w:rsidRDefault="000D0ADD">
          <w:pPr>
            <w:pStyle w:val="TOC3"/>
            <w:tabs>
              <w:tab w:val="right" w:leader="dot" w:pos="9016"/>
            </w:tabs>
            <w:rPr>
              <w:rFonts w:asciiTheme="minorHAnsi" w:eastAsiaTheme="minorEastAsia" w:hAnsiTheme="minorHAnsi" w:cstheme="minorBidi"/>
              <w:noProof/>
              <w:lang w:val="en-US"/>
            </w:rPr>
          </w:pPr>
          <w:hyperlink w:anchor="_Toc479463113" w:history="1">
            <w:r w:rsidRPr="00E768D8">
              <w:rPr>
                <w:rStyle w:val="Hyperlink"/>
                <w:noProof/>
              </w:rPr>
              <w:t>Final Website Design</w:t>
            </w:r>
            <w:r>
              <w:rPr>
                <w:noProof/>
                <w:webHidden/>
              </w:rPr>
              <w:tab/>
            </w:r>
            <w:r>
              <w:rPr>
                <w:noProof/>
                <w:webHidden/>
              </w:rPr>
              <w:fldChar w:fldCharType="begin"/>
            </w:r>
            <w:r>
              <w:rPr>
                <w:noProof/>
                <w:webHidden/>
              </w:rPr>
              <w:instrText xml:space="preserve"> PAGEREF _Toc479463113 \h </w:instrText>
            </w:r>
            <w:r>
              <w:rPr>
                <w:noProof/>
                <w:webHidden/>
              </w:rPr>
            </w:r>
            <w:r>
              <w:rPr>
                <w:noProof/>
                <w:webHidden/>
              </w:rPr>
              <w:fldChar w:fldCharType="separate"/>
            </w:r>
            <w:r>
              <w:rPr>
                <w:noProof/>
                <w:webHidden/>
              </w:rPr>
              <w:t>10</w:t>
            </w:r>
            <w:r>
              <w:rPr>
                <w:noProof/>
                <w:webHidden/>
              </w:rPr>
              <w:fldChar w:fldCharType="end"/>
            </w:r>
          </w:hyperlink>
        </w:p>
        <w:p w:rsidR="000D0ADD" w:rsidRDefault="000D0ADD">
          <w:pPr>
            <w:pStyle w:val="TOC3"/>
            <w:tabs>
              <w:tab w:val="right" w:leader="dot" w:pos="9016"/>
            </w:tabs>
            <w:rPr>
              <w:rFonts w:asciiTheme="minorHAnsi" w:eastAsiaTheme="minorEastAsia" w:hAnsiTheme="minorHAnsi" w:cstheme="minorBidi"/>
              <w:noProof/>
              <w:lang w:val="en-US"/>
            </w:rPr>
          </w:pPr>
          <w:hyperlink w:anchor="_Toc479463114" w:history="1">
            <w:r w:rsidRPr="00E768D8">
              <w:rPr>
                <w:rStyle w:val="Hyperlink"/>
                <w:noProof/>
              </w:rPr>
              <w:t>Website Structure</w:t>
            </w:r>
            <w:r>
              <w:rPr>
                <w:noProof/>
                <w:webHidden/>
              </w:rPr>
              <w:tab/>
            </w:r>
            <w:r>
              <w:rPr>
                <w:noProof/>
                <w:webHidden/>
              </w:rPr>
              <w:fldChar w:fldCharType="begin"/>
            </w:r>
            <w:r>
              <w:rPr>
                <w:noProof/>
                <w:webHidden/>
              </w:rPr>
              <w:instrText xml:space="preserve"> PAGEREF _Toc479463114 \h </w:instrText>
            </w:r>
            <w:r>
              <w:rPr>
                <w:noProof/>
                <w:webHidden/>
              </w:rPr>
            </w:r>
            <w:r>
              <w:rPr>
                <w:noProof/>
                <w:webHidden/>
              </w:rPr>
              <w:fldChar w:fldCharType="separate"/>
            </w:r>
            <w:r>
              <w:rPr>
                <w:noProof/>
                <w:webHidden/>
              </w:rPr>
              <w:t>11</w:t>
            </w:r>
            <w:r>
              <w:rPr>
                <w:noProof/>
                <w:webHidden/>
              </w:rPr>
              <w:fldChar w:fldCharType="end"/>
            </w:r>
          </w:hyperlink>
        </w:p>
        <w:p w:rsidR="000D0ADD" w:rsidRDefault="000D0ADD">
          <w:pPr>
            <w:pStyle w:val="TOC3"/>
            <w:tabs>
              <w:tab w:val="right" w:leader="dot" w:pos="9016"/>
            </w:tabs>
            <w:rPr>
              <w:rFonts w:asciiTheme="minorHAnsi" w:eastAsiaTheme="minorEastAsia" w:hAnsiTheme="minorHAnsi" w:cstheme="minorBidi"/>
              <w:noProof/>
              <w:lang w:val="en-US"/>
            </w:rPr>
          </w:pPr>
          <w:hyperlink w:anchor="_Toc479463115" w:history="1">
            <w:r w:rsidRPr="00E768D8">
              <w:rPr>
                <w:rStyle w:val="Hyperlink"/>
                <w:noProof/>
              </w:rPr>
              <w:t>Database Structure</w:t>
            </w:r>
            <w:r>
              <w:rPr>
                <w:noProof/>
                <w:webHidden/>
              </w:rPr>
              <w:tab/>
            </w:r>
            <w:r>
              <w:rPr>
                <w:noProof/>
                <w:webHidden/>
              </w:rPr>
              <w:fldChar w:fldCharType="begin"/>
            </w:r>
            <w:r>
              <w:rPr>
                <w:noProof/>
                <w:webHidden/>
              </w:rPr>
              <w:instrText xml:space="preserve"> PAGEREF _Toc479463115 \h </w:instrText>
            </w:r>
            <w:r>
              <w:rPr>
                <w:noProof/>
                <w:webHidden/>
              </w:rPr>
            </w:r>
            <w:r>
              <w:rPr>
                <w:noProof/>
                <w:webHidden/>
              </w:rPr>
              <w:fldChar w:fldCharType="separate"/>
            </w:r>
            <w:r>
              <w:rPr>
                <w:noProof/>
                <w:webHidden/>
              </w:rPr>
              <w:t>12</w:t>
            </w:r>
            <w:r>
              <w:rPr>
                <w:noProof/>
                <w:webHidden/>
              </w:rPr>
              <w:fldChar w:fldCharType="end"/>
            </w:r>
          </w:hyperlink>
        </w:p>
        <w:p w:rsidR="000D0ADD" w:rsidRDefault="000D0ADD">
          <w:pPr>
            <w:pStyle w:val="TOC1"/>
            <w:tabs>
              <w:tab w:val="right" w:leader="dot" w:pos="9016"/>
            </w:tabs>
            <w:rPr>
              <w:rFonts w:asciiTheme="minorHAnsi" w:eastAsiaTheme="minorEastAsia" w:hAnsiTheme="minorHAnsi" w:cstheme="minorBidi"/>
              <w:noProof/>
              <w:lang w:val="en-US"/>
            </w:rPr>
          </w:pPr>
          <w:hyperlink w:anchor="_Toc479463116" w:history="1">
            <w:r w:rsidRPr="00E768D8">
              <w:rPr>
                <w:rStyle w:val="Hyperlink"/>
                <w:noProof/>
              </w:rPr>
              <w:t>Project Components</w:t>
            </w:r>
            <w:r>
              <w:rPr>
                <w:noProof/>
                <w:webHidden/>
              </w:rPr>
              <w:tab/>
            </w:r>
            <w:r>
              <w:rPr>
                <w:noProof/>
                <w:webHidden/>
              </w:rPr>
              <w:fldChar w:fldCharType="begin"/>
            </w:r>
            <w:r>
              <w:rPr>
                <w:noProof/>
                <w:webHidden/>
              </w:rPr>
              <w:instrText xml:space="preserve"> PAGEREF _Toc479463116 \h </w:instrText>
            </w:r>
            <w:r>
              <w:rPr>
                <w:noProof/>
                <w:webHidden/>
              </w:rPr>
            </w:r>
            <w:r>
              <w:rPr>
                <w:noProof/>
                <w:webHidden/>
              </w:rPr>
              <w:fldChar w:fldCharType="separate"/>
            </w:r>
            <w:r>
              <w:rPr>
                <w:noProof/>
                <w:webHidden/>
              </w:rPr>
              <w:t>15</w:t>
            </w:r>
            <w:r>
              <w:rPr>
                <w:noProof/>
                <w:webHidden/>
              </w:rPr>
              <w:fldChar w:fldCharType="end"/>
            </w:r>
          </w:hyperlink>
        </w:p>
        <w:p w:rsidR="000D0ADD" w:rsidRDefault="000D0ADD">
          <w:pPr>
            <w:pStyle w:val="TOC2"/>
            <w:tabs>
              <w:tab w:val="right" w:leader="dot" w:pos="9016"/>
            </w:tabs>
            <w:rPr>
              <w:rFonts w:asciiTheme="minorHAnsi" w:eastAsiaTheme="minorEastAsia" w:hAnsiTheme="minorHAnsi" w:cstheme="minorBidi"/>
              <w:noProof/>
              <w:lang w:val="en-US"/>
            </w:rPr>
          </w:pPr>
          <w:hyperlink w:anchor="_Toc479463117" w:history="1">
            <w:r w:rsidRPr="00E768D8">
              <w:rPr>
                <w:rStyle w:val="Hyperlink"/>
                <w:noProof/>
              </w:rPr>
              <w:t>[Payment] – [Sabaa Fatani]</w:t>
            </w:r>
            <w:r>
              <w:rPr>
                <w:noProof/>
                <w:webHidden/>
              </w:rPr>
              <w:tab/>
            </w:r>
            <w:r>
              <w:rPr>
                <w:noProof/>
                <w:webHidden/>
              </w:rPr>
              <w:fldChar w:fldCharType="begin"/>
            </w:r>
            <w:r>
              <w:rPr>
                <w:noProof/>
                <w:webHidden/>
              </w:rPr>
              <w:instrText xml:space="preserve"> PAGEREF _Toc479463117 \h </w:instrText>
            </w:r>
            <w:r>
              <w:rPr>
                <w:noProof/>
                <w:webHidden/>
              </w:rPr>
            </w:r>
            <w:r>
              <w:rPr>
                <w:noProof/>
                <w:webHidden/>
              </w:rPr>
              <w:fldChar w:fldCharType="separate"/>
            </w:r>
            <w:r>
              <w:rPr>
                <w:noProof/>
                <w:webHidden/>
              </w:rPr>
              <w:t>15</w:t>
            </w:r>
            <w:r>
              <w:rPr>
                <w:noProof/>
                <w:webHidden/>
              </w:rPr>
              <w:fldChar w:fldCharType="end"/>
            </w:r>
          </w:hyperlink>
        </w:p>
        <w:p w:rsidR="000D0ADD" w:rsidRDefault="000D0ADD">
          <w:pPr>
            <w:pStyle w:val="TOC2"/>
            <w:tabs>
              <w:tab w:val="right" w:leader="dot" w:pos="9016"/>
            </w:tabs>
            <w:rPr>
              <w:rFonts w:asciiTheme="minorHAnsi" w:eastAsiaTheme="minorEastAsia" w:hAnsiTheme="minorHAnsi" w:cstheme="minorBidi"/>
              <w:noProof/>
              <w:lang w:val="en-US"/>
            </w:rPr>
          </w:pPr>
          <w:hyperlink w:anchor="_Toc479463118" w:history="1">
            <w:r w:rsidRPr="00E768D8">
              <w:rPr>
                <w:rStyle w:val="Hyperlink"/>
                <w:noProof/>
              </w:rPr>
              <w:t>[Loyalty Scheme] – [Sabaa Fatani]</w:t>
            </w:r>
            <w:r>
              <w:rPr>
                <w:noProof/>
                <w:webHidden/>
              </w:rPr>
              <w:tab/>
            </w:r>
            <w:r>
              <w:rPr>
                <w:noProof/>
                <w:webHidden/>
              </w:rPr>
              <w:fldChar w:fldCharType="begin"/>
            </w:r>
            <w:r>
              <w:rPr>
                <w:noProof/>
                <w:webHidden/>
              </w:rPr>
              <w:instrText xml:space="preserve"> PAGEREF _Toc479463118 \h </w:instrText>
            </w:r>
            <w:r>
              <w:rPr>
                <w:noProof/>
                <w:webHidden/>
              </w:rPr>
            </w:r>
            <w:r>
              <w:rPr>
                <w:noProof/>
                <w:webHidden/>
              </w:rPr>
              <w:fldChar w:fldCharType="separate"/>
            </w:r>
            <w:r>
              <w:rPr>
                <w:noProof/>
                <w:webHidden/>
              </w:rPr>
              <w:t>15</w:t>
            </w:r>
            <w:r>
              <w:rPr>
                <w:noProof/>
                <w:webHidden/>
              </w:rPr>
              <w:fldChar w:fldCharType="end"/>
            </w:r>
          </w:hyperlink>
        </w:p>
        <w:p w:rsidR="000D0ADD" w:rsidRDefault="000D0ADD">
          <w:pPr>
            <w:pStyle w:val="TOC1"/>
            <w:tabs>
              <w:tab w:val="right" w:leader="dot" w:pos="9016"/>
            </w:tabs>
            <w:rPr>
              <w:rFonts w:asciiTheme="minorHAnsi" w:eastAsiaTheme="minorEastAsia" w:hAnsiTheme="minorHAnsi" w:cstheme="minorBidi"/>
              <w:noProof/>
              <w:lang w:val="en-US"/>
            </w:rPr>
          </w:pPr>
          <w:hyperlink w:anchor="_Toc479463119" w:history="1">
            <w:r w:rsidRPr="00E768D8">
              <w:rPr>
                <w:rStyle w:val="Hyperlink"/>
                <w:noProof/>
              </w:rPr>
              <w:t>Project Documentation</w:t>
            </w:r>
            <w:r>
              <w:rPr>
                <w:noProof/>
                <w:webHidden/>
              </w:rPr>
              <w:tab/>
            </w:r>
            <w:r>
              <w:rPr>
                <w:noProof/>
                <w:webHidden/>
              </w:rPr>
              <w:fldChar w:fldCharType="begin"/>
            </w:r>
            <w:r>
              <w:rPr>
                <w:noProof/>
                <w:webHidden/>
              </w:rPr>
              <w:instrText xml:space="preserve"> PAGEREF _Toc479463119 \h </w:instrText>
            </w:r>
            <w:r>
              <w:rPr>
                <w:noProof/>
                <w:webHidden/>
              </w:rPr>
            </w:r>
            <w:r>
              <w:rPr>
                <w:noProof/>
                <w:webHidden/>
              </w:rPr>
              <w:fldChar w:fldCharType="separate"/>
            </w:r>
            <w:r>
              <w:rPr>
                <w:noProof/>
                <w:webHidden/>
              </w:rPr>
              <w:t>15</w:t>
            </w:r>
            <w:r>
              <w:rPr>
                <w:noProof/>
                <w:webHidden/>
              </w:rPr>
              <w:fldChar w:fldCharType="end"/>
            </w:r>
          </w:hyperlink>
        </w:p>
        <w:p w:rsidR="000D0ADD" w:rsidRDefault="000D0ADD">
          <w:pPr>
            <w:pStyle w:val="TOC2"/>
            <w:tabs>
              <w:tab w:val="right" w:leader="dot" w:pos="9016"/>
            </w:tabs>
            <w:rPr>
              <w:rFonts w:asciiTheme="minorHAnsi" w:eastAsiaTheme="minorEastAsia" w:hAnsiTheme="minorHAnsi" w:cstheme="minorBidi"/>
              <w:noProof/>
              <w:lang w:val="en-US"/>
            </w:rPr>
          </w:pPr>
          <w:hyperlink w:anchor="_Toc479463120" w:history="1">
            <w:r w:rsidRPr="00E768D8">
              <w:rPr>
                <w:rStyle w:val="Hyperlink"/>
                <w:noProof/>
              </w:rPr>
              <w:t>[Project Role] – [Name of the Person Responsible]</w:t>
            </w:r>
            <w:r>
              <w:rPr>
                <w:noProof/>
                <w:webHidden/>
              </w:rPr>
              <w:tab/>
            </w:r>
            <w:r>
              <w:rPr>
                <w:noProof/>
                <w:webHidden/>
              </w:rPr>
              <w:fldChar w:fldCharType="begin"/>
            </w:r>
            <w:r>
              <w:rPr>
                <w:noProof/>
                <w:webHidden/>
              </w:rPr>
              <w:instrText xml:space="preserve"> PAGEREF _Toc479463120 \h </w:instrText>
            </w:r>
            <w:r>
              <w:rPr>
                <w:noProof/>
                <w:webHidden/>
              </w:rPr>
            </w:r>
            <w:r>
              <w:rPr>
                <w:noProof/>
                <w:webHidden/>
              </w:rPr>
              <w:fldChar w:fldCharType="separate"/>
            </w:r>
            <w:r>
              <w:rPr>
                <w:noProof/>
                <w:webHidden/>
              </w:rPr>
              <w:t>16</w:t>
            </w:r>
            <w:r>
              <w:rPr>
                <w:noProof/>
                <w:webHidden/>
              </w:rPr>
              <w:fldChar w:fldCharType="end"/>
            </w:r>
          </w:hyperlink>
        </w:p>
        <w:p w:rsidR="000D0ADD" w:rsidRDefault="000D0ADD">
          <w:pPr>
            <w:pStyle w:val="TOC1"/>
            <w:tabs>
              <w:tab w:val="right" w:leader="dot" w:pos="9016"/>
            </w:tabs>
            <w:rPr>
              <w:rFonts w:asciiTheme="minorHAnsi" w:eastAsiaTheme="minorEastAsia" w:hAnsiTheme="minorHAnsi" w:cstheme="minorBidi"/>
              <w:noProof/>
              <w:lang w:val="en-US"/>
            </w:rPr>
          </w:pPr>
          <w:hyperlink w:anchor="_Toc479463121" w:history="1">
            <w:r w:rsidRPr="00E768D8">
              <w:rPr>
                <w:rStyle w:val="Hyperlink"/>
                <w:noProof/>
              </w:rPr>
              <w:t>Group Activities</w:t>
            </w:r>
            <w:r>
              <w:rPr>
                <w:noProof/>
                <w:webHidden/>
              </w:rPr>
              <w:tab/>
            </w:r>
            <w:r>
              <w:rPr>
                <w:noProof/>
                <w:webHidden/>
              </w:rPr>
              <w:fldChar w:fldCharType="begin"/>
            </w:r>
            <w:r>
              <w:rPr>
                <w:noProof/>
                <w:webHidden/>
              </w:rPr>
              <w:instrText xml:space="preserve"> PAGEREF _Toc479463121 \h </w:instrText>
            </w:r>
            <w:r>
              <w:rPr>
                <w:noProof/>
                <w:webHidden/>
              </w:rPr>
            </w:r>
            <w:r>
              <w:rPr>
                <w:noProof/>
                <w:webHidden/>
              </w:rPr>
              <w:fldChar w:fldCharType="separate"/>
            </w:r>
            <w:r>
              <w:rPr>
                <w:noProof/>
                <w:webHidden/>
              </w:rPr>
              <w:t>16</w:t>
            </w:r>
            <w:r>
              <w:rPr>
                <w:noProof/>
                <w:webHidden/>
              </w:rPr>
              <w:fldChar w:fldCharType="end"/>
            </w:r>
          </w:hyperlink>
        </w:p>
        <w:p w:rsidR="000D0ADD" w:rsidRDefault="000D0ADD">
          <w:pPr>
            <w:pStyle w:val="TOC1"/>
            <w:tabs>
              <w:tab w:val="right" w:leader="dot" w:pos="9016"/>
            </w:tabs>
            <w:rPr>
              <w:rFonts w:asciiTheme="minorHAnsi" w:eastAsiaTheme="minorEastAsia" w:hAnsiTheme="minorHAnsi" w:cstheme="minorBidi"/>
              <w:noProof/>
              <w:lang w:val="en-US"/>
            </w:rPr>
          </w:pPr>
          <w:hyperlink w:anchor="_Toc479463122" w:history="1">
            <w:r w:rsidRPr="00E768D8">
              <w:rPr>
                <w:rStyle w:val="Hyperlink"/>
                <w:noProof/>
              </w:rPr>
              <w:t>ConclusionReferences</w:t>
            </w:r>
            <w:r>
              <w:rPr>
                <w:noProof/>
                <w:webHidden/>
              </w:rPr>
              <w:tab/>
            </w:r>
            <w:r>
              <w:rPr>
                <w:noProof/>
                <w:webHidden/>
              </w:rPr>
              <w:fldChar w:fldCharType="begin"/>
            </w:r>
            <w:r>
              <w:rPr>
                <w:noProof/>
                <w:webHidden/>
              </w:rPr>
              <w:instrText xml:space="preserve"> PAGEREF _Toc479463122 \h </w:instrText>
            </w:r>
            <w:r>
              <w:rPr>
                <w:noProof/>
                <w:webHidden/>
              </w:rPr>
            </w:r>
            <w:r>
              <w:rPr>
                <w:noProof/>
                <w:webHidden/>
              </w:rPr>
              <w:fldChar w:fldCharType="separate"/>
            </w:r>
            <w:r>
              <w:rPr>
                <w:noProof/>
                <w:webHidden/>
              </w:rPr>
              <w:t>17</w:t>
            </w:r>
            <w:r>
              <w:rPr>
                <w:noProof/>
                <w:webHidden/>
              </w:rPr>
              <w:fldChar w:fldCharType="end"/>
            </w:r>
          </w:hyperlink>
        </w:p>
        <w:p w:rsidR="000D0ADD" w:rsidRDefault="000D0ADD">
          <w:pPr>
            <w:pStyle w:val="TOC1"/>
            <w:tabs>
              <w:tab w:val="right" w:leader="dot" w:pos="9016"/>
            </w:tabs>
            <w:rPr>
              <w:rFonts w:asciiTheme="minorHAnsi" w:eastAsiaTheme="minorEastAsia" w:hAnsiTheme="minorHAnsi" w:cstheme="minorBidi"/>
              <w:noProof/>
              <w:lang w:val="en-US"/>
            </w:rPr>
          </w:pPr>
          <w:hyperlink w:anchor="_Toc479463123" w:history="1">
            <w:r w:rsidRPr="00E768D8">
              <w:rPr>
                <w:rStyle w:val="Hyperlink"/>
                <w:noProof/>
              </w:rPr>
              <w:t>Appendix A</w:t>
            </w:r>
            <w:r>
              <w:rPr>
                <w:noProof/>
                <w:webHidden/>
              </w:rPr>
              <w:tab/>
            </w:r>
            <w:r>
              <w:rPr>
                <w:noProof/>
                <w:webHidden/>
              </w:rPr>
              <w:fldChar w:fldCharType="begin"/>
            </w:r>
            <w:r>
              <w:rPr>
                <w:noProof/>
                <w:webHidden/>
              </w:rPr>
              <w:instrText xml:space="preserve"> PAGEREF _Toc479463123 \h </w:instrText>
            </w:r>
            <w:r>
              <w:rPr>
                <w:noProof/>
                <w:webHidden/>
              </w:rPr>
            </w:r>
            <w:r>
              <w:rPr>
                <w:noProof/>
                <w:webHidden/>
              </w:rPr>
              <w:fldChar w:fldCharType="separate"/>
            </w:r>
            <w:r>
              <w:rPr>
                <w:noProof/>
                <w:webHidden/>
              </w:rPr>
              <w:t>19</w:t>
            </w:r>
            <w:r>
              <w:rPr>
                <w:noProof/>
                <w:webHidden/>
              </w:rPr>
              <w:fldChar w:fldCharType="end"/>
            </w:r>
          </w:hyperlink>
        </w:p>
        <w:p w:rsidR="00324B99" w:rsidRDefault="00324B99">
          <w:r>
            <w:rPr>
              <w:b/>
              <w:bCs/>
              <w:noProof/>
            </w:rPr>
            <w:fldChar w:fldCharType="end"/>
          </w:r>
        </w:p>
      </w:sdtContent>
    </w:sdt>
    <w:p w:rsidR="003F07B9" w:rsidRPr="003F07B9" w:rsidRDefault="003F07B9" w:rsidP="00324B99">
      <w:pPr>
        <w:pStyle w:val="Heading1"/>
      </w:pPr>
    </w:p>
    <w:p w:rsidR="00E5410E" w:rsidRDefault="00C72BB6" w:rsidP="00D215BD">
      <w:pPr>
        <w:pStyle w:val="Heading1"/>
      </w:pPr>
      <w:r>
        <w:br w:type="page"/>
      </w:r>
      <w:bookmarkStart w:id="2" w:name="_Toc479463105"/>
      <w:r w:rsidR="003B1980">
        <w:lastRenderedPageBreak/>
        <w:t>List of Figur</w:t>
      </w:r>
      <w:r w:rsidR="00D215BD">
        <w:t>es</w:t>
      </w:r>
      <w:bookmarkEnd w:id="2"/>
    </w:p>
    <w:p w:rsidR="00C72BB6" w:rsidRPr="00163A19" w:rsidRDefault="00E5410E" w:rsidP="00E5410E">
      <w:pPr>
        <w:rPr>
          <w:rStyle w:val="Heading1Char"/>
          <w:rFonts w:eastAsia="Calibri"/>
        </w:rPr>
      </w:pPr>
      <w:r>
        <w:t>List of figures</w:t>
      </w:r>
      <w:r w:rsidR="00D215BD">
        <w:br w:type="page"/>
      </w:r>
      <w:r w:rsidR="00C72BB6" w:rsidRPr="00163A19">
        <w:rPr>
          <w:rStyle w:val="Heading1Char"/>
          <w:rFonts w:eastAsia="Calibri"/>
        </w:rPr>
        <w:lastRenderedPageBreak/>
        <w:t>Abstract</w:t>
      </w:r>
    </w:p>
    <w:p w:rsidR="00C72BB6" w:rsidRDefault="00C72BB6" w:rsidP="00C72BB6">
      <w:pPr>
        <w:rPr>
          <w:sz w:val="24"/>
          <w:szCs w:val="24"/>
        </w:rPr>
      </w:pPr>
      <w:r>
        <w:rPr>
          <w:sz w:val="24"/>
          <w:szCs w:val="24"/>
        </w:rPr>
        <w:t>This section should describe your project detailing the functionality you have achieved and the motivation behind the project.</w:t>
      </w:r>
    </w:p>
    <w:p w:rsidR="00EE4793" w:rsidRDefault="00EE4793" w:rsidP="00EE4793">
      <w:r w:rsidRPr="00EE4793">
        <w:rPr>
          <w:highlight w:val="yellow"/>
        </w:rPr>
        <w:t>The motivation behind the project is to provide a means of purchasing products and services for customers, with the aim of making the process easier for the user. Which brought us to the conclusion of designing a Supermarket based website. The functionality of the application must enable the user to select a product and place it in the basket, in which the user would later proceed with check out.</w:t>
      </w:r>
      <w:r>
        <w:t xml:space="preserve"> </w:t>
      </w:r>
    </w:p>
    <w:p w:rsidR="00EE4793" w:rsidRDefault="00EE4793" w:rsidP="00C72BB6">
      <w:pPr>
        <w:rPr>
          <w:sz w:val="24"/>
          <w:szCs w:val="24"/>
        </w:rPr>
      </w:pPr>
    </w:p>
    <w:p w:rsidR="00C72BB6" w:rsidRDefault="00C72BB6" w:rsidP="001D504F">
      <w:pPr>
        <w:pStyle w:val="Heading1"/>
      </w:pPr>
      <w:r>
        <w:rPr>
          <w:sz w:val="24"/>
          <w:szCs w:val="24"/>
        </w:rPr>
        <w:br w:type="page"/>
      </w:r>
      <w:bookmarkStart w:id="3" w:name="_Toc479463106"/>
      <w:r>
        <w:lastRenderedPageBreak/>
        <w:t>Project Team</w:t>
      </w:r>
      <w:bookmarkEnd w:id="3"/>
    </w:p>
    <w:p w:rsidR="00C72BB6" w:rsidRDefault="00C72BB6" w:rsidP="00C72BB6">
      <w:pPr>
        <w:rPr>
          <w:sz w:val="24"/>
        </w:rPr>
      </w:pPr>
      <w:r>
        <w:rPr>
          <w:sz w:val="24"/>
        </w:rPr>
        <w:t>This section should present the project team, their specific roles within the team and their responsibilities in terms of the software component they were responsible for</w:t>
      </w:r>
      <w:r w:rsidR="001E3DC7">
        <w:rPr>
          <w:sz w:val="24"/>
        </w:rPr>
        <w:t xml:space="preserve"> the development of</w:t>
      </w:r>
      <w:r>
        <w:rPr>
          <w:sz w:val="24"/>
        </w:rPr>
        <w:t>.</w:t>
      </w:r>
    </w:p>
    <w:p w:rsidR="00EE4793" w:rsidRPr="00EE4793" w:rsidRDefault="00EE4793" w:rsidP="00EE4793">
      <w:pPr>
        <w:rPr>
          <w:highlight w:val="yellow"/>
        </w:rPr>
      </w:pPr>
      <w:r w:rsidRPr="00EE4793">
        <w:rPr>
          <w:highlight w:val="yellow"/>
        </w:rPr>
        <w:t xml:space="preserve">The team is made up of five members each with their own roles and responsibilities. The members are Abdala, Akber, Sabaa, Subdoh and David. </w:t>
      </w:r>
    </w:p>
    <w:p w:rsidR="00EE4793" w:rsidRPr="00EE4793" w:rsidRDefault="00EE4793" w:rsidP="00EE4793">
      <w:pPr>
        <w:rPr>
          <w:highlight w:val="yellow"/>
        </w:rPr>
      </w:pPr>
      <w:r w:rsidRPr="00EE4793">
        <w:rPr>
          <w:highlight w:val="yellow"/>
        </w:rPr>
        <w:tab/>
        <w:t>Abdala was responsible for keeping a log of meetings as well as a primary researcher for the team in terms of resources. In addition to this, he was also responsible for the registration form and login page in terms of the core development of the project.</w:t>
      </w:r>
    </w:p>
    <w:p w:rsidR="00EE4793" w:rsidRPr="00EE4793" w:rsidRDefault="00EE4793" w:rsidP="00EE4793">
      <w:pPr>
        <w:rPr>
          <w:highlight w:val="yellow"/>
        </w:rPr>
      </w:pPr>
      <w:r w:rsidRPr="00EE4793">
        <w:rPr>
          <w:highlight w:val="yellow"/>
        </w:rPr>
        <w:tab/>
        <w:t>Sabaa was responsible for the database structure and website structure, in terms of the core design. Furthermore, he was responsible for the link between the database and the website, in terms of how the website would extract the content from the database and display it on the website.</w:t>
      </w:r>
    </w:p>
    <w:p w:rsidR="00EE4793" w:rsidRDefault="00EE4793" w:rsidP="00EE4793">
      <w:r w:rsidRPr="00EE4793">
        <w:rPr>
          <w:highlight w:val="yellow"/>
        </w:rPr>
        <w:tab/>
        <w:t>Akber’s role was team leader, and as such he was responsible for keeping track of the team members progress in terms of whether or not their carrying out their assigned tasks. Simply put, the team leader is what unifies the team, as well as a checkpoint to ensure that the tasks are completed by the set deadline.</w:t>
      </w:r>
      <w:r>
        <w:t xml:space="preserve"> </w:t>
      </w:r>
    </w:p>
    <w:p w:rsidR="00EE4793" w:rsidRDefault="00EE4793" w:rsidP="00C72BB6">
      <w:pPr>
        <w:rPr>
          <w:sz w:val="24"/>
        </w:rPr>
      </w:pPr>
    </w:p>
    <w:p w:rsidR="003703E0" w:rsidRDefault="001645D0" w:rsidP="00A366B3">
      <w:pPr>
        <w:pStyle w:val="Heading1"/>
      </w:pPr>
      <w:r>
        <w:br w:type="page"/>
      </w:r>
      <w:bookmarkStart w:id="4" w:name="_Toc479463107"/>
      <w:r w:rsidR="003703E0">
        <w:lastRenderedPageBreak/>
        <w:t>Introduction</w:t>
      </w:r>
      <w:bookmarkEnd w:id="4"/>
    </w:p>
    <w:p w:rsidR="001816A8" w:rsidRPr="000D013B" w:rsidRDefault="001816A8" w:rsidP="001816A8">
      <w:r w:rsidRPr="000D013B">
        <w:t>The software we have created is an application which runs in a web browser it is a webs</w:t>
      </w:r>
      <w:r w:rsidR="00CB1145" w:rsidRPr="000D013B">
        <w:t>ite. D</w:t>
      </w:r>
      <w:r w:rsidRPr="000D013B">
        <w:t>esigned to be used as an online checkout tool for a super market e.g. where buyers must register, then top up their account via credit card system. Then the buyer can browse products and choose to add specific quantities to the cart which will be showing the total as they go along. A buyer also has been shown to use product promotions and multibuy offers such as promo codes etc. when they reach the checkout they can see the total and see any discounts they receive and then pay for the items.</w:t>
      </w:r>
    </w:p>
    <w:p w:rsidR="00BA4633" w:rsidRPr="000D013B" w:rsidRDefault="001816A8" w:rsidP="001816A8">
      <w:r w:rsidRPr="000D013B">
        <w:t xml:space="preserve">The software consists of </w:t>
      </w:r>
      <w:r w:rsidR="00CB1145" w:rsidRPr="000D013B">
        <w:t xml:space="preserve">four components, which are Marketing, Payment, Supplier and loyalty Scheme. </w:t>
      </w:r>
    </w:p>
    <w:p w:rsidR="000D013B" w:rsidRDefault="00BA4633" w:rsidP="001816A8">
      <w:r w:rsidRPr="000D013B">
        <w:t>We achieved</w:t>
      </w:r>
      <w:r w:rsidR="000D013B">
        <w:t xml:space="preserve"> a fully functional website where a user can register top up their account, then go browsing through the different things that are for sale from a range of food to electronics, they can add the products to the cart and the cart will total up and show the total price in which they can buy the product. </w:t>
      </w:r>
    </w:p>
    <w:p w:rsidR="000D013B" w:rsidRDefault="000D013B" w:rsidP="001816A8">
      <w:r>
        <w:t>The supplier side can log on with the special account and can view product quantity real time and can therefor order more stock to keep the supply running.</w:t>
      </w:r>
    </w:p>
    <w:p w:rsidR="000D013B" w:rsidRDefault="000D013B" w:rsidP="001816A8">
      <w:r>
        <w:t>Marketing can check receipts and see what things have been purchased and see what things have not been sold, so they can put an offer on the main display page.</w:t>
      </w:r>
    </w:p>
    <w:p w:rsidR="000B309C" w:rsidRDefault="000D013B" w:rsidP="001816A8">
      <w:r>
        <w:t>There is a contact page, user c</w:t>
      </w:r>
      <w:r w:rsidR="000B309C">
        <w:t>an see previous transactions in the form of</w:t>
      </w:r>
      <w:r>
        <w:t xml:space="preserve"> </w:t>
      </w:r>
      <w:r w:rsidR="000B309C">
        <w:t xml:space="preserve">receipts. We have also implanted the use of a loyalty scheme, where when each pound you spend you get points, and when the accumulate you can use it against the shopping. </w:t>
      </w:r>
    </w:p>
    <w:p w:rsidR="000B309C" w:rsidRPr="000D2CEF" w:rsidRDefault="000B309C" w:rsidP="001816A8">
      <w:pPr>
        <w:rPr>
          <w:highlight w:val="red"/>
        </w:rPr>
      </w:pPr>
      <w:r w:rsidRPr="000D2CEF">
        <w:rPr>
          <w:highlight w:val="red"/>
        </w:rPr>
        <w:t xml:space="preserve">The process we followed in the development of this website, firstly we choose the roles and who would carry out what task . Then we distributed the core development amongst out selves </w:t>
      </w:r>
    </w:p>
    <w:p w:rsidR="00BA4633" w:rsidRPr="000D2CEF" w:rsidRDefault="00BA4633" w:rsidP="001816A8">
      <w:pPr>
        <w:rPr>
          <w:highlight w:val="red"/>
        </w:rPr>
      </w:pPr>
      <w:r w:rsidRPr="000D2CEF">
        <w:rPr>
          <w:highlight w:val="red"/>
        </w:rPr>
        <w:t xml:space="preserve"> </w:t>
      </w:r>
    </w:p>
    <w:p w:rsidR="000B309C" w:rsidRDefault="008F3A80" w:rsidP="00DB2FDE">
      <w:r w:rsidRPr="000D2CEF">
        <w:rPr>
          <w:highlight w:val="red"/>
        </w:rPr>
        <w:t>the process you have followed.</w:t>
      </w:r>
    </w:p>
    <w:p w:rsidR="00DB2FDE" w:rsidRPr="00DB2FDE" w:rsidRDefault="00B81E0D" w:rsidP="00DB2FDE">
      <w:r>
        <w:t xml:space="preserve"> It is important that you distinguish among different components such as the Core, Payment, Supplier interface etc</w:t>
      </w:r>
      <w:r w:rsidR="00B468FC">
        <w:t>.</w:t>
      </w:r>
      <w:r>
        <w:t xml:space="preserve"> at this stage as this will then help you keep the rest of the document concise and structured.</w:t>
      </w:r>
    </w:p>
    <w:p w:rsidR="00A74907" w:rsidRDefault="00A74907" w:rsidP="00A366B3">
      <w:pPr>
        <w:pStyle w:val="Heading1"/>
      </w:pPr>
      <w:bookmarkStart w:id="5" w:name="_Toc479463108"/>
      <w:r>
        <w:t>Project Requirements</w:t>
      </w:r>
      <w:bookmarkEnd w:id="5"/>
    </w:p>
    <w:p w:rsidR="00A74907" w:rsidRPr="00A74907" w:rsidRDefault="00BA2E60" w:rsidP="00A74907">
      <w:r>
        <w:t>Requirements of the overall project</w:t>
      </w:r>
      <w:r w:rsidR="00BA5B19">
        <w:t>. This can be obtained from the case study provided as part of the assessment as well as other methods such as brainstorming and interviewing stakeholders.</w:t>
      </w:r>
      <w:r w:rsidR="001A77C3">
        <w:t xml:space="preserve"> It is envisaged to have been gathered by the project manager for the overall project.</w:t>
      </w:r>
    </w:p>
    <w:p w:rsidR="00324B99" w:rsidRDefault="00324B99" w:rsidP="00A366B3">
      <w:pPr>
        <w:pStyle w:val="Heading1"/>
      </w:pPr>
    </w:p>
    <w:p w:rsidR="00FE5B03" w:rsidRDefault="00767249" w:rsidP="00A366B3">
      <w:pPr>
        <w:pStyle w:val="Heading1"/>
      </w:pPr>
      <w:bookmarkStart w:id="6" w:name="_Toc479463109"/>
      <w:r>
        <w:t>Project Plan</w:t>
      </w:r>
      <w:bookmarkEnd w:id="6"/>
    </w:p>
    <w:p w:rsidR="00324B99" w:rsidRDefault="00324B99" w:rsidP="00324B99"/>
    <w:p w:rsidR="00324B99" w:rsidRDefault="00324B99" w:rsidP="00324B99">
      <w:pPr>
        <w:pStyle w:val="Heading3"/>
      </w:pPr>
      <w:bookmarkStart w:id="7" w:name="_Toc479463110"/>
      <w:r>
        <w:t>Spider Diagram</w:t>
      </w:r>
      <w:bookmarkEnd w:id="7"/>
    </w:p>
    <w:p w:rsidR="00324B99" w:rsidRDefault="00324B99" w:rsidP="00324B99">
      <w:r>
        <w:rPr>
          <w:noProof/>
          <w:lang w:val="en-US"/>
        </w:rPr>
        <w:drawing>
          <wp:inline distT="0" distB="0" distL="0" distR="0">
            <wp:extent cx="5731510" cy="4138616"/>
            <wp:effectExtent l="0" t="0" r="2540" b="0"/>
            <wp:docPr id="1" name="Picture 1" descr="Spid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der Diagram.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4138616"/>
                    </a:xfrm>
                    <a:prstGeom prst="rect">
                      <a:avLst/>
                    </a:prstGeom>
                    <a:noFill/>
                    <a:ln>
                      <a:noFill/>
                    </a:ln>
                  </pic:spPr>
                </pic:pic>
              </a:graphicData>
            </a:graphic>
          </wp:inline>
        </w:drawing>
      </w:r>
    </w:p>
    <w:p w:rsidR="00324B99" w:rsidRDefault="00324B99">
      <w:pPr>
        <w:spacing w:after="0" w:line="240" w:lineRule="auto"/>
        <w:rPr>
          <w:rFonts w:asciiTheme="majorHAnsi" w:eastAsiaTheme="majorEastAsia" w:hAnsiTheme="majorHAnsi" w:cstheme="majorBidi"/>
          <w:color w:val="1F4D78" w:themeColor="accent1" w:themeShade="7F"/>
          <w:sz w:val="24"/>
          <w:szCs w:val="24"/>
        </w:rPr>
      </w:pPr>
      <w:r>
        <w:br w:type="page"/>
      </w:r>
    </w:p>
    <w:p w:rsidR="00324B99" w:rsidRDefault="00324B99" w:rsidP="00324B99">
      <w:pPr>
        <w:pStyle w:val="Heading3"/>
      </w:pPr>
      <w:bookmarkStart w:id="8" w:name="_Toc479463111"/>
      <w:r>
        <w:lastRenderedPageBreak/>
        <w:t>Website Design</w:t>
      </w:r>
      <w:bookmarkEnd w:id="8"/>
    </w:p>
    <w:p w:rsidR="00324B99" w:rsidRPr="00324B99" w:rsidRDefault="00324B99" w:rsidP="00324B99">
      <w:r>
        <w:rPr>
          <w:noProof/>
          <w:lang w:val="en-US"/>
        </w:rPr>
        <w:drawing>
          <wp:inline distT="0" distB="0" distL="0" distR="0" wp14:anchorId="3F6F7E4F" wp14:editId="334D77AA">
            <wp:extent cx="5791200" cy="8620490"/>
            <wp:effectExtent l="0" t="0" r="0" b="9525"/>
            <wp:docPr id="3" name="Picture 3" descr="Website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site_desig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02993" cy="8638045"/>
                    </a:xfrm>
                    <a:prstGeom prst="rect">
                      <a:avLst/>
                    </a:prstGeom>
                    <a:noFill/>
                    <a:ln>
                      <a:noFill/>
                    </a:ln>
                  </pic:spPr>
                </pic:pic>
              </a:graphicData>
            </a:graphic>
          </wp:inline>
        </w:drawing>
      </w:r>
    </w:p>
    <w:p w:rsidR="00324B99" w:rsidRDefault="00324B99" w:rsidP="00324B99">
      <w:pPr>
        <w:pStyle w:val="Heading3"/>
      </w:pPr>
      <w:bookmarkStart w:id="9" w:name="_Toc479463112"/>
      <w:r>
        <w:lastRenderedPageBreak/>
        <w:t>Website Design v0.2</w:t>
      </w:r>
      <w:bookmarkEnd w:id="9"/>
    </w:p>
    <w:p w:rsidR="00324B99" w:rsidRDefault="00324B99" w:rsidP="00324B99">
      <w:r>
        <w:rPr>
          <w:noProof/>
          <w:lang w:val="en-US"/>
        </w:rPr>
        <w:drawing>
          <wp:inline distT="0" distB="0" distL="0" distR="0">
            <wp:extent cx="5731510" cy="4579238"/>
            <wp:effectExtent l="0" t="0" r="2540" b="0"/>
            <wp:docPr id="4" name="Picture 4" descr="draft_desig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aft_design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579238"/>
                    </a:xfrm>
                    <a:prstGeom prst="rect">
                      <a:avLst/>
                    </a:prstGeom>
                    <a:noFill/>
                    <a:ln>
                      <a:noFill/>
                    </a:ln>
                  </pic:spPr>
                </pic:pic>
              </a:graphicData>
            </a:graphic>
          </wp:inline>
        </w:drawing>
      </w:r>
    </w:p>
    <w:p w:rsidR="000D0ADD" w:rsidRDefault="000D0ADD" w:rsidP="000D0ADD">
      <w:pPr>
        <w:pStyle w:val="Heading3"/>
      </w:pPr>
      <w:bookmarkStart w:id="10" w:name="_Toc479463113"/>
      <w:r>
        <w:lastRenderedPageBreak/>
        <w:t>Final Website Design</w:t>
      </w:r>
      <w:bookmarkEnd w:id="10"/>
    </w:p>
    <w:p w:rsidR="000D0ADD" w:rsidRPr="000D0ADD" w:rsidRDefault="000D0ADD" w:rsidP="000D0ADD">
      <w:r>
        <w:rPr>
          <w:noProof/>
          <w:lang w:val="en-US"/>
        </w:rPr>
        <w:drawing>
          <wp:inline distT="0" distB="0" distL="0" distR="0" wp14:anchorId="72DA5AFE" wp14:editId="3DE1B67D">
            <wp:extent cx="6159362" cy="636270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cstate="print"/>
                    <a:srcRect l="25695" t="6826" r="25011" b="8889"/>
                    <a:stretch/>
                  </pic:blipFill>
                  <pic:spPr bwMode="auto">
                    <a:xfrm>
                      <a:off x="0" y="0"/>
                      <a:ext cx="6164309" cy="6367811"/>
                    </a:xfrm>
                    <a:prstGeom prst="rect">
                      <a:avLst/>
                    </a:prstGeom>
                    <a:ln>
                      <a:noFill/>
                    </a:ln>
                    <a:extLst>
                      <a:ext uri="{53640926-AAD7-44D8-BBD7-CCE9431645EC}">
                        <a14:shadowObscured xmlns:a14="http://schemas.microsoft.com/office/drawing/2010/main"/>
                      </a:ext>
                    </a:extLst>
                  </pic:spPr>
                </pic:pic>
              </a:graphicData>
            </a:graphic>
          </wp:inline>
        </w:drawing>
      </w:r>
    </w:p>
    <w:p w:rsidR="000D0ADD" w:rsidRPr="00324B99" w:rsidRDefault="000D0ADD" w:rsidP="000D0ADD">
      <w:pPr>
        <w:pStyle w:val="Heading3"/>
      </w:pPr>
    </w:p>
    <w:p w:rsidR="00324B99" w:rsidRDefault="00324B99" w:rsidP="00324B99">
      <w:pPr>
        <w:pStyle w:val="Heading3"/>
      </w:pPr>
      <w:bookmarkStart w:id="11" w:name="_Toc479463114"/>
      <w:r>
        <w:t>Website Structure</w:t>
      </w:r>
      <w:bookmarkEnd w:id="11"/>
    </w:p>
    <w:p w:rsidR="00324B99" w:rsidRDefault="00324B99" w:rsidP="00324B99">
      <w:r>
        <w:rPr>
          <w:noProof/>
          <w:lang w:val="en-US"/>
        </w:rPr>
        <w:drawing>
          <wp:inline distT="0" distB="0" distL="0" distR="0">
            <wp:extent cx="5731510" cy="4181963"/>
            <wp:effectExtent l="0" t="0" r="2540" b="9525"/>
            <wp:docPr id="2" name="Picture 2" descr="Website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site Structur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181963"/>
                    </a:xfrm>
                    <a:prstGeom prst="rect">
                      <a:avLst/>
                    </a:prstGeom>
                    <a:noFill/>
                    <a:ln>
                      <a:noFill/>
                    </a:ln>
                  </pic:spPr>
                </pic:pic>
              </a:graphicData>
            </a:graphic>
          </wp:inline>
        </w:drawing>
      </w:r>
    </w:p>
    <w:p w:rsidR="000D0ADD" w:rsidRDefault="000D0ADD">
      <w:pPr>
        <w:spacing w:after="0" w:line="240" w:lineRule="auto"/>
        <w:rPr>
          <w:rFonts w:asciiTheme="majorHAnsi" w:eastAsiaTheme="majorEastAsia" w:hAnsiTheme="majorHAnsi" w:cstheme="majorBidi"/>
          <w:color w:val="1F4D78" w:themeColor="accent1" w:themeShade="7F"/>
          <w:sz w:val="24"/>
          <w:szCs w:val="24"/>
        </w:rPr>
      </w:pPr>
      <w:r>
        <w:br w:type="page"/>
      </w:r>
    </w:p>
    <w:p w:rsidR="000D0ADD" w:rsidRDefault="00324B99" w:rsidP="000D0ADD">
      <w:pPr>
        <w:pStyle w:val="Heading3"/>
      </w:pPr>
      <w:bookmarkStart w:id="12" w:name="_Toc479463115"/>
      <w:r>
        <w:lastRenderedPageBreak/>
        <w:t>Database Structure</w:t>
      </w:r>
      <w:bookmarkEnd w:id="12"/>
    </w:p>
    <w:p w:rsidR="00324B99" w:rsidRPr="000D0ADD" w:rsidRDefault="000D0ADD" w:rsidP="000D0ADD">
      <w:pPr>
        <w:rPr>
          <w:rFonts w:asciiTheme="majorHAnsi" w:eastAsiaTheme="majorEastAsia" w:hAnsiTheme="majorHAnsi"/>
          <w:color w:val="1F4D78" w:themeColor="accent1" w:themeShade="7F"/>
          <w:sz w:val="24"/>
          <w:szCs w:val="24"/>
        </w:rPr>
      </w:pPr>
      <w:r>
        <w:rPr>
          <w:noProof/>
          <w:lang w:val="en-US"/>
        </w:rPr>
        <w:drawing>
          <wp:inline distT="0" distB="0" distL="0" distR="0" wp14:anchorId="446DDD70" wp14:editId="45D4E442">
            <wp:extent cx="5657850" cy="8001951"/>
            <wp:effectExtent l="0" t="0" r="0" b="0"/>
            <wp:docPr id="5" name="Picture 5" descr="C:\Users\Fatani\AppData\Local\Microsoft\Windows\INetCache\Content.Word\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tani\AppData\Local\Microsoft\Windows\INetCache\Content.Word\ds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65050" cy="8012133"/>
                    </a:xfrm>
                    <a:prstGeom prst="rect">
                      <a:avLst/>
                    </a:prstGeom>
                    <a:noFill/>
                    <a:ln>
                      <a:noFill/>
                    </a:ln>
                  </pic:spPr>
                </pic:pic>
              </a:graphicData>
            </a:graphic>
          </wp:inline>
        </w:drawing>
      </w:r>
    </w:p>
    <w:p w:rsidR="000D0ADD" w:rsidRDefault="00324B99" w:rsidP="00324B99">
      <w:r>
        <w:rPr>
          <w:noProof/>
          <w:lang w:val="en-US"/>
        </w:rPr>
        <w:lastRenderedPageBreak/>
        <w:drawing>
          <wp:inline distT="0" distB="0" distL="0" distR="0">
            <wp:extent cx="5724525" cy="8096250"/>
            <wp:effectExtent l="0" t="0" r="9525" b="0"/>
            <wp:docPr id="6" name="Picture 6" descr="C:\Users\Fatan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tani\AppData\Local\Microsoft\Windows\INetCache\Content.Word\1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val="en-US"/>
        </w:rPr>
        <w:lastRenderedPageBreak/>
        <w:drawing>
          <wp:inline distT="0" distB="0" distL="0" distR="0">
            <wp:extent cx="5724525" cy="8096250"/>
            <wp:effectExtent l="0" t="0" r="9525" b="0"/>
            <wp:docPr id="7" name="Picture 7" descr="C:\Users\Fatani\AppData\Local\Microsoft\Windows\INetCache\Content.Word\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tani\AppData\Local\Microsoft\Windows\INetCache\Content.Word\12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p>
    <w:p w:rsidR="000D0ADD" w:rsidRDefault="000D0ADD">
      <w:pPr>
        <w:spacing w:after="0" w:line="240" w:lineRule="auto"/>
      </w:pPr>
      <w:r>
        <w:br w:type="page"/>
      </w:r>
    </w:p>
    <w:p w:rsidR="00B9107E" w:rsidRDefault="00E0092B" w:rsidP="000D0ADD">
      <w:pPr>
        <w:pStyle w:val="Heading1"/>
      </w:pPr>
      <w:bookmarkStart w:id="13" w:name="_Toc479463116"/>
      <w:r>
        <w:lastRenderedPageBreak/>
        <w:t xml:space="preserve">Project </w:t>
      </w:r>
      <w:r w:rsidR="00B9107E">
        <w:t>Components</w:t>
      </w:r>
      <w:bookmarkEnd w:id="13"/>
      <w:r w:rsidR="00B9107E">
        <w:t xml:space="preserve"> </w:t>
      </w:r>
    </w:p>
    <w:p w:rsidR="00B9107E" w:rsidRDefault="00B9107E" w:rsidP="00B9107E">
      <w:r>
        <w:t>Describe different project components such as the Core, the payment, the marketing, the loyalty scheme and the supplier interface</w:t>
      </w:r>
      <w:r w:rsidR="001F4448">
        <w:t xml:space="preserve"> components</w:t>
      </w:r>
      <w:r>
        <w:t xml:space="preserve">. </w:t>
      </w:r>
      <w:r w:rsidR="00030B3D">
        <w:t>The section should start with naming different components you have developed followed by a detailed description of each component in</w:t>
      </w:r>
      <w:r w:rsidR="00D84CBE">
        <w:t xml:space="preserve"> </w:t>
      </w:r>
      <w:r w:rsidR="00030B3D">
        <w:t>a subsection below.</w:t>
      </w:r>
    </w:p>
    <w:p w:rsidR="00C9774F" w:rsidRDefault="00C9774F" w:rsidP="00B9107E">
      <w:r>
        <w:t>The Core was a group task therefore you are not required to name a group member for this.</w:t>
      </w:r>
    </w:p>
    <w:p w:rsidR="00030B3D" w:rsidRDefault="00030B3D" w:rsidP="00030B3D">
      <w:pPr>
        <w:pStyle w:val="Heading2"/>
      </w:pPr>
      <w:bookmarkStart w:id="14" w:name="_Toc479463117"/>
      <w:r>
        <w:t>[</w:t>
      </w:r>
      <w:r w:rsidR="000D0ADD">
        <w:t>Payment</w:t>
      </w:r>
      <w:r>
        <w:t>]</w:t>
      </w:r>
      <w:r w:rsidR="001F7119">
        <w:t xml:space="preserve"> – [</w:t>
      </w:r>
      <w:proofErr w:type="spellStart"/>
      <w:r w:rsidR="000D0ADD">
        <w:t>Sabaa</w:t>
      </w:r>
      <w:proofErr w:type="spellEnd"/>
      <w:r w:rsidR="000D0ADD">
        <w:t xml:space="preserve"> Fatani</w:t>
      </w:r>
      <w:r w:rsidR="001F7119">
        <w:t>]</w:t>
      </w:r>
      <w:bookmarkEnd w:id="14"/>
    </w:p>
    <w:p w:rsidR="009E771A" w:rsidRDefault="009E771A" w:rsidP="00B9107E">
      <w:r>
        <w:t>Should include the following:</w:t>
      </w:r>
    </w:p>
    <w:p w:rsidR="009E771A" w:rsidRDefault="009E771A" w:rsidP="00D2569D">
      <w:pPr>
        <w:numPr>
          <w:ilvl w:val="0"/>
          <w:numId w:val="1"/>
        </w:numPr>
      </w:pPr>
      <w:r>
        <w:t>Brief description of the component</w:t>
      </w:r>
    </w:p>
    <w:p w:rsidR="009E771A" w:rsidRDefault="009E771A" w:rsidP="00B9107E">
      <w:pPr>
        <w:numPr>
          <w:ilvl w:val="0"/>
          <w:numId w:val="1"/>
        </w:numPr>
      </w:pPr>
      <w:r>
        <w:t>Requirements for the component</w:t>
      </w:r>
    </w:p>
    <w:p w:rsidR="000C52B6" w:rsidRDefault="000C52B6" w:rsidP="00B9107E">
      <w:pPr>
        <w:numPr>
          <w:ilvl w:val="0"/>
          <w:numId w:val="1"/>
        </w:numPr>
      </w:pPr>
      <w:r>
        <w:t>Plan/schedule for the component</w:t>
      </w:r>
      <w:r w:rsidR="00E07B32">
        <w:t xml:space="preserve"> development</w:t>
      </w:r>
    </w:p>
    <w:p w:rsidR="001F517D" w:rsidRDefault="001F517D" w:rsidP="00B9107E">
      <w:pPr>
        <w:numPr>
          <w:ilvl w:val="0"/>
          <w:numId w:val="1"/>
        </w:numPr>
      </w:pPr>
      <w:r>
        <w:t>Technical documentation (at least one use case, class diagram and activity diagram)</w:t>
      </w:r>
    </w:p>
    <w:p w:rsidR="000E70F3" w:rsidRDefault="009E771A" w:rsidP="00D2569D">
      <w:pPr>
        <w:numPr>
          <w:ilvl w:val="0"/>
          <w:numId w:val="1"/>
        </w:numPr>
      </w:pPr>
      <w:r>
        <w:t xml:space="preserve">Functionality achieved </w:t>
      </w:r>
      <w:r w:rsidR="00E379D3">
        <w:t xml:space="preserve"> (you can include screen shots from the software implementation)</w:t>
      </w:r>
    </w:p>
    <w:p w:rsidR="008341DB" w:rsidRDefault="008341DB" w:rsidP="00D2569D">
      <w:pPr>
        <w:numPr>
          <w:ilvl w:val="0"/>
          <w:numId w:val="1"/>
        </w:numPr>
      </w:pPr>
      <w:r>
        <w:t>Risk Register for the component</w:t>
      </w:r>
    </w:p>
    <w:p w:rsidR="00AD393E" w:rsidRDefault="00AD393E" w:rsidP="00D2569D">
      <w:pPr>
        <w:numPr>
          <w:ilvl w:val="0"/>
          <w:numId w:val="1"/>
        </w:numPr>
      </w:pPr>
      <w:r>
        <w:t>Test plan for the component</w:t>
      </w:r>
    </w:p>
    <w:p w:rsidR="000D0ADD" w:rsidRDefault="000D0ADD" w:rsidP="000D0ADD">
      <w:pPr>
        <w:pStyle w:val="Heading2"/>
      </w:pPr>
      <w:bookmarkStart w:id="15" w:name="_Toc479463118"/>
      <w:r>
        <w:t>[</w:t>
      </w:r>
      <w:r>
        <w:t>Loyalty Scheme</w:t>
      </w:r>
      <w:r>
        <w:t>] – [</w:t>
      </w:r>
      <w:proofErr w:type="spellStart"/>
      <w:r>
        <w:t>Sabaa</w:t>
      </w:r>
      <w:proofErr w:type="spellEnd"/>
      <w:r>
        <w:t xml:space="preserve"> Fatani]</w:t>
      </w:r>
      <w:bookmarkEnd w:id="15"/>
    </w:p>
    <w:p w:rsidR="000D0ADD" w:rsidRDefault="000D0ADD" w:rsidP="000D0ADD">
      <w:r>
        <w:t>Should include the following:</w:t>
      </w:r>
    </w:p>
    <w:p w:rsidR="000D0ADD" w:rsidRDefault="000D0ADD" w:rsidP="000D0ADD">
      <w:pPr>
        <w:numPr>
          <w:ilvl w:val="0"/>
          <w:numId w:val="1"/>
        </w:numPr>
      </w:pPr>
      <w:r>
        <w:t>Brief description of the component</w:t>
      </w:r>
    </w:p>
    <w:p w:rsidR="000D0ADD" w:rsidRDefault="000D0ADD" w:rsidP="000D0ADD">
      <w:pPr>
        <w:numPr>
          <w:ilvl w:val="0"/>
          <w:numId w:val="1"/>
        </w:numPr>
      </w:pPr>
      <w:r>
        <w:t>Requirements for the component</w:t>
      </w:r>
    </w:p>
    <w:p w:rsidR="000D0ADD" w:rsidRDefault="000D0ADD" w:rsidP="000D0ADD">
      <w:pPr>
        <w:numPr>
          <w:ilvl w:val="0"/>
          <w:numId w:val="1"/>
        </w:numPr>
      </w:pPr>
      <w:r>
        <w:t>Plan/schedule for the component development</w:t>
      </w:r>
    </w:p>
    <w:p w:rsidR="000D0ADD" w:rsidRDefault="000D0ADD" w:rsidP="000D0ADD">
      <w:pPr>
        <w:numPr>
          <w:ilvl w:val="0"/>
          <w:numId w:val="1"/>
        </w:numPr>
      </w:pPr>
      <w:r>
        <w:t>Technical documentation (at least one use case, class diagram and activity diagram)</w:t>
      </w:r>
    </w:p>
    <w:p w:rsidR="000D0ADD" w:rsidRDefault="000D0ADD" w:rsidP="000D0ADD">
      <w:pPr>
        <w:numPr>
          <w:ilvl w:val="0"/>
          <w:numId w:val="1"/>
        </w:numPr>
      </w:pPr>
      <w:r>
        <w:t>Functionality achieved  (you can include screen shots from the software implementation)</w:t>
      </w:r>
    </w:p>
    <w:p w:rsidR="000D0ADD" w:rsidRDefault="000D0ADD" w:rsidP="000D0ADD">
      <w:pPr>
        <w:numPr>
          <w:ilvl w:val="0"/>
          <w:numId w:val="1"/>
        </w:numPr>
      </w:pPr>
      <w:r>
        <w:t>Risk Register for the component</w:t>
      </w:r>
    </w:p>
    <w:p w:rsidR="000D0ADD" w:rsidRDefault="000D0ADD" w:rsidP="000D0ADD">
      <w:pPr>
        <w:numPr>
          <w:ilvl w:val="0"/>
          <w:numId w:val="1"/>
        </w:numPr>
      </w:pPr>
      <w:r>
        <w:t>Test plan for the component</w:t>
      </w:r>
    </w:p>
    <w:p w:rsidR="000D0ADD" w:rsidRDefault="000D0ADD" w:rsidP="000D0ADD">
      <w:pPr>
        <w:pStyle w:val="Heading2"/>
      </w:pPr>
      <w:r>
        <w:t>[</w:t>
      </w:r>
      <w:r>
        <w:t>Supplier</w:t>
      </w:r>
      <w:r>
        <w:t>] – [</w:t>
      </w:r>
      <w:proofErr w:type="spellStart"/>
      <w:r w:rsidR="00F01C7C">
        <w:t>Akber</w:t>
      </w:r>
      <w:proofErr w:type="spellEnd"/>
      <w:r>
        <w:t>]</w:t>
      </w:r>
    </w:p>
    <w:p w:rsidR="000D0ADD" w:rsidRDefault="000D0ADD" w:rsidP="000D0ADD">
      <w:r>
        <w:t>Should include the following:</w:t>
      </w:r>
    </w:p>
    <w:p w:rsidR="000D0ADD" w:rsidRDefault="000D0ADD" w:rsidP="000D0ADD">
      <w:pPr>
        <w:numPr>
          <w:ilvl w:val="0"/>
          <w:numId w:val="1"/>
        </w:numPr>
      </w:pPr>
      <w:r>
        <w:t>Brief description of the component</w:t>
      </w:r>
    </w:p>
    <w:p w:rsidR="000D0ADD" w:rsidRDefault="000D0ADD" w:rsidP="000D0ADD">
      <w:pPr>
        <w:numPr>
          <w:ilvl w:val="0"/>
          <w:numId w:val="1"/>
        </w:numPr>
      </w:pPr>
      <w:r>
        <w:t>Requirements for the component</w:t>
      </w:r>
    </w:p>
    <w:p w:rsidR="000D0ADD" w:rsidRDefault="000D0ADD" w:rsidP="000D0ADD">
      <w:pPr>
        <w:numPr>
          <w:ilvl w:val="0"/>
          <w:numId w:val="1"/>
        </w:numPr>
      </w:pPr>
      <w:r>
        <w:t>Plan/schedule for the component development</w:t>
      </w:r>
    </w:p>
    <w:p w:rsidR="000D0ADD" w:rsidRDefault="000D0ADD" w:rsidP="000D0ADD">
      <w:pPr>
        <w:numPr>
          <w:ilvl w:val="0"/>
          <w:numId w:val="1"/>
        </w:numPr>
      </w:pPr>
      <w:r>
        <w:lastRenderedPageBreak/>
        <w:t>Technical documentation (at least one use case, class diagram and activity diagram)</w:t>
      </w:r>
    </w:p>
    <w:p w:rsidR="000D0ADD" w:rsidRDefault="000D0ADD" w:rsidP="000D0ADD">
      <w:pPr>
        <w:numPr>
          <w:ilvl w:val="0"/>
          <w:numId w:val="1"/>
        </w:numPr>
      </w:pPr>
      <w:r>
        <w:t>Functionality achieved  (you can include screen shots from the software implementation)</w:t>
      </w:r>
    </w:p>
    <w:p w:rsidR="000D0ADD" w:rsidRDefault="000D0ADD" w:rsidP="000D0ADD">
      <w:pPr>
        <w:numPr>
          <w:ilvl w:val="0"/>
          <w:numId w:val="1"/>
        </w:numPr>
      </w:pPr>
      <w:r>
        <w:t>Risk Register for the component</w:t>
      </w:r>
    </w:p>
    <w:p w:rsidR="000D0ADD" w:rsidRDefault="000D0ADD" w:rsidP="000D0ADD">
      <w:pPr>
        <w:numPr>
          <w:ilvl w:val="0"/>
          <w:numId w:val="1"/>
        </w:numPr>
      </w:pPr>
      <w:r>
        <w:t>Test plan for the component</w:t>
      </w:r>
    </w:p>
    <w:p w:rsidR="000D0ADD" w:rsidRDefault="000D0ADD" w:rsidP="000D0ADD">
      <w:pPr>
        <w:pStyle w:val="Heading2"/>
      </w:pPr>
      <w:r>
        <w:t>[</w:t>
      </w:r>
      <w:r>
        <w:t>Marketing</w:t>
      </w:r>
      <w:r>
        <w:t>] – [</w:t>
      </w:r>
      <w:r w:rsidR="00191FD2">
        <w:t>Abdol</w:t>
      </w:r>
      <w:bookmarkStart w:id="16" w:name="_GoBack"/>
      <w:bookmarkEnd w:id="16"/>
      <w:r>
        <w:t>]</w:t>
      </w:r>
    </w:p>
    <w:p w:rsidR="000D0ADD" w:rsidRDefault="000D0ADD" w:rsidP="000D0ADD">
      <w:r>
        <w:t>Should include the following:</w:t>
      </w:r>
    </w:p>
    <w:p w:rsidR="000D0ADD" w:rsidRDefault="000D0ADD" w:rsidP="000D0ADD">
      <w:pPr>
        <w:numPr>
          <w:ilvl w:val="0"/>
          <w:numId w:val="1"/>
        </w:numPr>
      </w:pPr>
      <w:r>
        <w:t>Brief description of the component</w:t>
      </w:r>
    </w:p>
    <w:p w:rsidR="000D0ADD" w:rsidRDefault="000D0ADD" w:rsidP="000D0ADD">
      <w:pPr>
        <w:numPr>
          <w:ilvl w:val="0"/>
          <w:numId w:val="1"/>
        </w:numPr>
      </w:pPr>
      <w:r>
        <w:t>Requirements for the component</w:t>
      </w:r>
    </w:p>
    <w:p w:rsidR="000D0ADD" w:rsidRDefault="000D0ADD" w:rsidP="000D0ADD">
      <w:pPr>
        <w:numPr>
          <w:ilvl w:val="0"/>
          <w:numId w:val="1"/>
        </w:numPr>
      </w:pPr>
      <w:r>
        <w:t>Plan/schedule for the component development</w:t>
      </w:r>
    </w:p>
    <w:p w:rsidR="000D0ADD" w:rsidRDefault="000D0ADD" w:rsidP="000D0ADD">
      <w:pPr>
        <w:numPr>
          <w:ilvl w:val="0"/>
          <w:numId w:val="1"/>
        </w:numPr>
      </w:pPr>
      <w:r>
        <w:t>Technical documentation (at least one use case, class diagram and activity diagram)</w:t>
      </w:r>
    </w:p>
    <w:p w:rsidR="000D0ADD" w:rsidRDefault="000D0ADD" w:rsidP="000D0ADD">
      <w:pPr>
        <w:numPr>
          <w:ilvl w:val="0"/>
          <w:numId w:val="1"/>
        </w:numPr>
      </w:pPr>
      <w:r>
        <w:t>Functionality achieved  (you can include screen shots from the software implementation)</w:t>
      </w:r>
    </w:p>
    <w:p w:rsidR="000D0ADD" w:rsidRDefault="000D0ADD" w:rsidP="000D0ADD">
      <w:pPr>
        <w:numPr>
          <w:ilvl w:val="0"/>
          <w:numId w:val="1"/>
        </w:numPr>
      </w:pPr>
      <w:r>
        <w:t>Risk Register for the component</w:t>
      </w:r>
    </w:p>
    <w:p w:rsidR="000D0ADD" w:rsidRDefault="000D0ADD" w:rsidP="000D0ADD">
      <w:pPr>
        <w:numPr>
          <w:ilvl w:val="0"/>
          <w:numId w:val="1"/>
        </w:numPr>
      </w:pPr>
      <w:r>
        <w:t>Test plan for the component</w:t>
      </w:r>
    </w:p>
    <w:p w:rsidR="000D0ADD" w:rsidRDefault="000D0ADD" w:rsidP="000D0ADD"/>
    <w:p w:rsidR="00B600D9" w:rsidRDefault="00B600D9">
      <w:pPr>
        <w:spacing w:after="0" w:line="240" w:lineRule="auto"/>
      </w:pPr>
      <w:r>
        <w:br w:type="page"/>
      </w:r>
    </w:p>
    <w:p w:rsidR="000E70F3" w:rsidRDefault="000E70F3" w:rsidP="000E70F3">
      <w:pPr>
        <w:pStyle w:val="Heading1"/>
      </w:pPr>
      <w:bookmarkStart w:id="17" w:name="_Toc479463119"/>
      <w:r>
        <w:lastRenderedPageBreak/>
        <w:t>Project Documentation</w:t>
      </w:r>
      <w:bookmarkEnd w:id="17"/>
    </w:p>
    <w:p w:rsidR="00C85A2A" w:rsidRDefault="004065CB" w:rsidP="000E70F3">
      <w:r>
        <w:t xml:space="preserve">This section should include documentation produced by different roles within the project team. </w:t>
      </w:r>
    </w:p>
    <w:p w:rsidR="00C85A2A" w:rsidRDefault="00C85A2A" w:rsidP="00C85A2A">
      <w:pPr>
        <w:pStyle w:val="Heading2"/>
      </w:pPr>
      <w:bookmarkStart w:id="18" w:name="_Toc479463120"/>
      <w:r>
        <w:t>[Project Role] – [Name of the Person Responsible]</w:t>
      </w:r>
      <w:bookmarkEnd w:id="18"/>
    </w:p>
    <w:p w:rsidR="00864008" w:rsidRDefault="00864008" w:rsidP="000E70F3">
      <w:r>
        <w:t>Should include the following:</w:t>
      </w:r>
    </w:p>
    <w:p w:rsidR="0057277F" w:rsidRDefault="0057277F" w:rsidP="0035493A">
      <w:pPr>
        <w:numPr>
          <w:ilvl w:val="0"/>
          <w:numId w:val="3"/>
        </w:numPr>
      </w:pPr>
      <w:r>
        <w:t>Brief description of the role and its responsibilities</w:t>
      </w:r>
    </w:p>
    <w:p w:rsidR="0044298E" w:rsidRDefault="00904AC6" w:rsidP="0035493A">
      <w:pPr>
        <w:numPr>
          <w:ilvl w:val="0"/>
          <w:numId w:val="3"/>
        </w:numPr>
      </w:pPr>
      <w:r>
        <w:t>Documentation produced by individual role</w:t>
      </w:r>
      <w:r w:rsidR="00346FF7">
        <w:t xml:space="preserve">. This will depend upon the roles adopted within your group. </w:t>
      </w:r>
      <w:r w:rsidR="00FA270A">
        <w:t xml:space="preserve">Examples of such documentation can include Risk Register, Test Plans, </w:t>
      </w:r>
      <w:r w:rsidR="001A2302">
        <w:t>Tech./Design Documentation (Use Case, Activity Diagram, Sequence Diagram ) for the core</w:t>
      </w:r>
      <w:r w:rsidR="00D337BC">
        <w:t>.</w:t>
      </w:r>
    </w:p>
    <w:p w:rsidR="00904AC6" w:rsidRPr="00BA7D56" w:rsidRDefault="00D337BC" w:rsidP="000E70F3">
      <w:pPr>
        <w:rPr>
          <w:i/>
        </w:rPr>
      </w:pPr>
      <w:r>
        <w:rPr>
          <w:i/>
        </w:rPr>
        <w:t>If you have any confusion about what should be included in this section as part of your role</w:t>
      </w:r>
      <w:r w:rsidR="00C13048">
        <w:rPr>
          <w:i/>
        </w:rPr>
        <w:t xml:space="preserve">, you can discuss this with me. </w:t>
      </w:r>
    </w:p>
    <w:p w:rsidR="00B73471" w:rsidRDefault="00B73471" w:rsidP="00BA7D56">
      <w:pPr>
        <w:pStyle w:val="Heading1"/>
      </w:pPr>
    </w:p>
    <w:p w:rsidR="0057277F" w:rsidRDefault="00EB730B" w:rsidP="00BA7D56">
      <w:pPr>
        <w:pStyle w:val="Heading1"/>
      </w:pPr>
      <w:bookmarkStart w:id="19" w:name="_Toc479463121"/>
      <w:r>
        <w:t>Group Activities</w:t>
      </w:r>
      <w:bookmarkEnd w:id="19"/>
    </w:p>
    <w:p w:rsidR="00E24EC6" w:rsidRPr="00B73471" w:rsidRDefault="0025059B" w:rsidP="000E70F3">
      <w:pPr>
        <w:rPr>
          <w:color w:val="FF0000"/>
        </w:rPr>
      </w:pPr>
      <w:r w:rsidRPr="00B73471">
        <w:rPr>
          <w:color w:val="FF0000"/>
        </w:rPr>
        <w:t>This section is expected to include the group activities you conducted to accomplish this project. These can include:</w:t>
      </w:r>
    </w:p>
    <w:p w:rsidR="00B73471" w:rsidRDefault="00B73471" w:rsidP="000E70F3">
      <w:r>
        <w:t>Group activities consisted of firstly creating a WhatsApp group chat, this was partially useful as this was the first main point of contact to raise any concerns or general talk. We could all get notifications and can communicate freely from where ever.</w:t>
      </w:r>
    </w:p>
    <w:p w:rsidR="00B73471" w:rsidRDefault="00B73471" w:rsidP="000E70F3">
      <w:r>
        <w:t>Meetings would also be done on Tuesdays between the group members to show and discuss any problems or ideas they had.</w:t>
      </w:r>
    </w:p>
    <w:p w:rsidR="00B73471" w:rsidRDefault="00B73471" w:rsidP="000E70F3">
      <w:proofErr w:type="spellStart"/>
      <w:r>
        <w:t>Github</w:t>
      </w:r>
      <w:proofErr w:type="spellEnd"/>
      <w:r>
        <w:t xml:space="preserve"> was the platform we choose to share all media resources and work completes and various documents.</w:t>
      </w:r>
    </w:p>
    <w:p w:rsidR="00B73471" w:rsidRDefault="00B73471" w:rsidP="000E70F3"/>
    <w:p w:rsidR="000D0ADD" w:rsidRDefault="000D0ADD">
      <w:pPr>
        <w:spacing w:after="0" w:line="240" w:lineRule="auto"/>
        <w:rPr>
          <w:rFonts w:ascii="Cambria" w:eastAsia="Times New Roman" w:hAnsi="Cambria"/>
          <w:b/>
          <w:bCs/>
          <w:color w:val="365F91"/>
          <w:sz w:val="28"/>
          <w:szCs w:val="28"/>
        </w:rPr>
      </w:pPr>
      <w:r>
        <w:br w:type="page"/>
      </w:r>
    </w:p>
    <w:p w:rsidR="00BE1972" w:rsidRDefault="00B73471" w:rsidP="00377A10">
      <w:pPr>
        <w:pStyle w:val="Heading1"/>
      </w:pPr>
      <w:bookmarkStart w:id="20" w:name="_Toc479463122"/>
      <w:r>
        <w:lastRenderedPageBreak/>
        <w:t>C</w:t>
      </w:r>
      <w:r w:rsidR="000D2CEF">
        <w:t>onclusion</w:t>
      </w:r>
      <w:r w:rsidR="00AD543A">
        <w:br w:type="page"/>
      </w:r>
      <w:r w:rsidR="00AD543A">
        <w:lastRenderedPageBreak/>
        <w:t>References</w:t>
      </w:r>
      <w:bookmarkEnd w:id="20"/>
      <w:r w:rsidR="00AD543A">
        <w:t xml:space="preserve"> </w:t>
      </w:r>
    </w:p>
    <w:p w:rsidR="0099234C" w:rsidRDefault="00800441" w:rsidP="00800441">
      <w:r>
        <w:t xml:space="preserve">List of References </w:t>
      </w:r>
    </w:p>
    <w:p w:rsidR="00800441" w:rsidRDefault="0099234C" w:rsidP="0099234C">
      <w:pPr>
        <w:pStyle w:val="Heading1"/>
      </w:pPr>
      <w:r>
        <w:br w:type="page"/>
      </w:r>
      <w:bookmarkStart w:id="21" w:name="_Toc479463123"/>
      <w:r>
        <w:lastRenderedPageBreak/>
        <w:t>Appendix A</w:t>
      </w:r>
      <w:bookmarkEnd w:id="21"/>
    </w:p>
    <w:p w:rsidR="0099234C" w:rsidRPr="0099234C" w:rsidRDefault="000E35A4" w:rsidP="0099234C">
      <w:r>
        <w:t>User Manual</w:t>
      </w:r>
    </w:p>
    <w:sectPr w:rsidR="0099234C" w:rsidRPr="009923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E401B"/>
    <w:multiLevelType w:val="hybridMultilevel"/>
    <w:tmpl w:val="0EE0F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64B282E"/>
    <w:multiLevelType w:val="hybridMultilevel"/>
    <w:tmpl w:val="6F14B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7A86B72"/>
    <w:multiLevelType w:val="hybridMultilevel"/>
    <w:tmpl w:val="A3EAF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793"/>
    <w:rsid w:val="00030B3D"/>
    <w:rsid w:val="00055D6C"/>
    <w:rsid w:val="000732A6"/>
    <w:rsid w:val="000B309C"/>
    <w:rsid w:val="000C52B6"/>
    <w:rsid w:val="000D013B"/>
    <w:rsid w:val="000D0ADD"/>
    <w:rsid w:val="000D2CEF"/>
    <w:rsid w:val="000E35A4"/>
    <w:rsid w:val="000E70F3"/>
    <w:rsid w:val="00127469"/>
    <w:rsid w:val="00163A19"/>
    <w:rsid w:val="001645D0"/>
    <w:rsid w:val="00175091"/>
    <w:rsid w:val="00175B8D"/>
    <w:rsid w:val="001816A8"/>
    <w:rsid w:val="00191FD2"/>
    <w:rsid w:val="001A1B73"/>
    <w:rsid w:val="001A2302"/>
    <w:rsid w:val="001A77C3"/>
    <w:rsid w:val="001D504F"/>
    <w:rsid w:val="001E3DC7"/>
    <w:rsid w:val="001F4448"/>
    <w:rsid w:val="001F517D"/>
    <w:rsid w:val="001F5E36"/>
    <w:rsid w:val="001F7119"/>
    <w:rsid w:val="00212D2A"/>
    <w:rsid w:val="0025059B"/>
    <w:rsid w:val="002755FF"/>
    <w:rsid w:val="002A7D02"/>
    <w:rsid w:val="002D274D"/>
    <w:rsid w:val="002D5DB3"/>
    <w:rsid w:val="00324B99"/>
    <w:rsid w:val="00337A62"/>
    <w:rsid w:val="00346FF7"/>
    <w:rsid w:val="0035493A"/>
    <w:rsid w:val="003703E0"/>
    <w:rsid w:val="00377A10"/>
    <w:rsid w:val="003B1980"/>
    <w:rsid w:val="003D4560"/>
    <w:rsid w:val="003E36BA"/>
    <w:rsid w:val="003F07B9"/>
    <w:rsid w:val="004065CB"/>
    <w:rsid w:val="0044298E"/>
    <w:rsid w:val="00471B62"/>
    <w:rsid w:val="00472B81"/>
    <w:rsid w:val="004B15FB"/>
    <w:rsid w:val="004E7C7C"/>
    <w:rsid w:val="00534CE6"/>
    <w:rsid w:val="0057277F"/>
    <w:rsid w:val="005D02FB"/>
    <w:rsid w:val="005D3BA5"/>
    <w:rsid w:val="00635C6A"/>
    <w:rsid w:val="006813D3"/>
    <w:rsid w:val="006C285C"/>
    <w:rsid w:val="006F0968"/>
    <w:rsid w:val="00710FC2"/>
    <w:rsid w:val="007111B1"/>
    <w:rsid w:val="00767249"/>
    <w:rsid w:val="007772B3"/>
    <w:rsid w:val="00794E60"/>
    <w:rsid w:val="007D3675"/>
    <w:rsid w:val="00800441"/>
    <w:rsid w:val="008341DB"/>
    <w:rsid w:val="00864008"/>
    <w:rsid w:val="008F3A80"/>
    <w:rsid w:val="008F40A1"/>
    <w:rsid w:val="00904AC6"/>
    <w:rsid w:val="00954670"/>
    <w:rsid w:val="0099234C"/>
    <w:rsid w:val="00997820"/>
    <w:rsid w:val="009E771A"/>
    <w:rsid w:val="00A24C5F"/>
    <w:rsid w:val="00A260AD"/>
    <w:rsid w:val="00A35DA5"/>
    <w:rsid w:val="00A366B3"/>
    <w:rsid w:val="00A54321"/>
    <w:rsid w:val="00A74907"/>
    <w:rsid w:val="00AD393E"/>
    <w:rsid w:val="00AD543A"/>
    <w:rsid w:val="00B468FC"/>
    <w:rsid w:val="00B600D9"/>
    <w:rsid w:val="00B73471"/>
    <w:rsid w:val="00B81E0D"/>
    <w:rsid w:val="00B9107E"/>
    <w:rsid w:val="00B963F8"/>
    <w:rsid w:val="00BA2E60"/>
    <w:rsid w:val="00BA4633"/>
    <w:rsid w:val="00BA5B19"/>
    <w:rsid w:val="00BA781C"/>
    <w:rsid w:val="00BA7D56"/>
    <w:rsid w:val="00BE1972"/>
    <w:rsid w:val="00C10298"/>
    <w:rsid w:val="00C13048"/>
    <w:rsid w:val="00C72BB6"/>
    <w:rsid w:val="00C85A2A"/>
    <w:rsid w:val="00C9774F"/>
    <w:rsid w:val="00CB1145"/>
    <w:rsid w:val="00D215BD"/>
    <w:rsid w:val="00D2569D"/>
    <w:rsid w:val="00D337BC"/>
    <w:rsid w:val="00D84CBE"/>
    <w:rsid w:val="00DB2FDE"/>
    <w:rsid w:val="00DD24D2"/>
    <w:rsid w:val="00DE381A"/>
    <w:rsid w:val="00DF0A39"/>
    <w:rsid w:val="00E0092B"/>
    <w:rsid w:val="00E05C8F"/>
    <w:rsid w:val="00E07B32"/>
    <w:rsid w:val="00E12017"/>
    <w:rsid w:val="00E24EC6"/>
    <w:rsid w:val="00E379D3"/>
    <w:rsid w:val="00E5410E"/>
    <w:rsid w:val="00EB730B"/>
    <w:rsid w:val="00EE4793"/>
    <w:rsid w:val="00EE6972"/>
    <w:rsid w:val="00F01C7C"/>
    <w:rsid w:val="00F05A37"/>
    <w:rsid w:val="00F571CD"/>
    <w:rsid w:val="00FA270A"/>
    <w:rsid w:val="00FC2E4A"/>
    <w:rsid w:val="00FD67B9"/>
    <w:rsid w:val="00FE3C9D"/>
    <w:rsid w:val="00FE5B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2E2D"/>
  <w15:chartTrackingRefBased/>
  <w15:docId w15:val="{DE5D7B10-7DC2-40DB-BE85-162BB8FAF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200" w:line="276" w:lineRule="auto"/>
    </w:pPr>
    <w:rPr>
      <w:sz w:val="22"/>
      <w:szCs w:val="22"/>
      <w:lang w:eastAsia="en-US"/>
    </w:rPr>
  </w:style>
  <w:style w:type="paragraph" w:styleId="Heading1">
    <w:name w:val="heading 1"/>
    <w:basedOn w:val="Normal"/>
    <w:next w:val="Normal"/>
    <w:link w:val="Heading1Char"/>
    <w:uiPriority w:val="9"/>
    <w:qFormat/>
    <w:rsid w:val="00127469"/>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030B3D"/>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324B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27469"/>
    <w:rPr>
      <w:rFonts w:ascii="Cambria" w:eastAsia="Times New Roman" w:hAnsi="Cambria" w:cs="Times New Roman"/>
      <w:b/>
      <w:bCs/>
      <w:color w:val="365F91"/>
      <w:sz w:val="28"/>
      <w:szCs w:val="28"/>
    </w:rPr>
  </w:style>
  <w:style w:type="paragraph" w:styleId="Title">
    <w:name w:val="Title"/>
    <w:basedOn w:val="Normal"/>
    <w:next w:val="Normal"/>
    <w:link w:val="TitleChar"/>
    <w:uiPriority w:val="10"/>
    <w:qFormat/>
    <w:rsid w:val="00127469"/>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127469"/>
    <w:rPr>
      <w:rFonts w:ascii="Cambria" w:eastAsia="Times New Roman" w:hAnsi="Cambria" w:cs="Times New Roman"/>
      <w:color w:val="17365D"/>
      <w:spacing w:val="5"/>
      <w:kern w:val="28"/>
      <w:sz w:val="52"/>
      <w:szCs w:val="52"/>
    </w:rPr>
  </w:style>
  <w:style w:type="character" w:customStyle="1" w:styleId="Heading2Char">
    <w:name w:val="Heading 2 Char"/>
    <w:link w:val="Heading2"/>
    <w:uiPriority w:val="9"/>
    <w:rsid w:val="00030B3D"/>
    <w:rPr>
      <w:rFonts w:ascii="Cambria" w:eastAsia="Times New Roman" w:hAnsi="Cambria" w:cs="Times New Roman"/>
      <w:b/>
      <w:bCs/>
      <w:i/>
      <w:iCs/>
      <w:sz w:val="28"/>
      <w:szCs w:val="28"/>
      <w:lang w:eastAsia="en-US"/>
    </w:rPr>
  </w:style>
  <w:style w:type="paragraph" w:styleId="NoSpacing">
    <w:name w:val="No Spacing"/>
    <w:uiPriority w:val="1"/>
    <w:qFormat/>
    <w:rsid w:val="000E70F3"/>
    <w:rPr>
      <w:sz w:val="22"/>
      <w:szCs w:val="22"/>
      <w:lang w:eastAsia="en-US"/>
    </w:rPr>
  </w:style>
  <w:style w:type="paragraph" w:styleId="TOCHeading">
    <w:name w:val="TOC Heading"/>
    <w:basedOn w:val="Heading1"/>
    <w:next w:val="Normal"/>
    <w:uiPriority w:val="39"/>
    <w:unhideWhenUsed/>
    <w:qFormat/>
    <w:rsid w:val="00324B99"/>
    <w:pPr>
      <w:spacing w:before="240" w:line="259" w:lineRule="auto"/>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unhideWhenUsed/>
    <w:rsid w:val="00324B99"/>
    <w:pPr>
      <w:spacing w:after="100"/>
    </w:pPr>
  </w:style>
  <w:style w:type="paragraph" w:styleId="TOC2">
    <w:name w:val="toc 2"/>
    <w:basedOn w:val="Normal"/>
    <w:next w:val="Normal"/>
    <w:autoRedefine/>
    <w:uiPriority w:val="39"/>
    <w:unhideWhenUsed/>
    <w:rsid w:val="00324B99"/>
    <w:pPr>
      <w:spacing w:after="100"/>
      <w:ind w:left="220"/>
    </w:pPr>
  </w:style>
  <w:style w:type="character" w:styleId="Hyperlink">
    <w:name w:val="Hyperlink"/>
    <w:basedOn w:val="DefaultParagraphFont"/>
    <w:uiPriority w:val="99"/>
    <w:unhideWhenUsed/>
    <w:rsid w:val="00324B99"/>
    <w:rPr>
      <w:color w:val="0563C1" w:themeColor="hyperlink"/>
      <w:u w:val="single"/>
    </w:rPr>
  </w:style>
  <w:style w:type="character" w:customStyle="1" w:styleId="Heading3Char">
    <w:name w:val="Heading 3 Char"/>
    <w:basedOn w:val="DefaultParagraphFont"/>
    <w:link w:val="Heading3"/>
    <w:uiPriority w:val="9"/>
    <w:rsid w:val="00324B99"/>
    <w:rPr>
      <w:rFonts w:asciiTheme="majorHAnsi" w:eastAsiaTheme="majorEastAsia" w:hAnsiTheme="majorHAnsi" w:cstheme="majorBidi"/>
      <w:color w:val="1F4D78" w:themeColor="accent1" w:themeShade="7F"/>
      <w:sz w:val="24"/>
      <w:szCs w:val="24"/>
      <w:lang w:eastAsia="en-US"/>
    </w:rPr>
  </w:style>
  <w:style w:type="paragraph" w:styleId="TOC3">
    <w:name w:val="toc 3"/>
    <w:basedOn w:val="Normal"/>
    <w:next w:val="Normal"/>
    <w:autoRedefine/>
    <w:uiPriority w:val="39"/>
    <w:unhideWhenUsed/>
    <w:rsid w:val="00324B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1324741\Downloads\Group%20Report%20Template-v2%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454F8-1D46-41F2-90AB-C86831D34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Group Report Template-v2 (1)</Template>
  <TotalTime>0</TotalTime>
  <Pages>20</Pages>
  <Words>1400</Words>
  <Characters>7982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Abdala Ibrahim Ahmed</dc:creator>
  <cp:keywords/>
  <cp:lastModifiedBy>Fatani</cp:lastModifiedBy>
  <cp:revision>2</cp:revision>
  <dcterms:created xsi:type="dcterms:W3CDTF">2017-04-09T00:06:00Z</dcterms:created>
  <dcterms:modified xsi:type="dcterms:W3CDTF">2017-04-09T00:06:00Z</dcterms:modified>
</cp:coreProperties>
</file>