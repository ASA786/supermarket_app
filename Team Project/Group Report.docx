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8D" w:rsidRDefault="00175B8D"/>
    <w:p w:rsidR="00127469" w:rsidRDefault="00127469"/>
    <w:p w:rsidR="00127469" w:rsidRDefault="00127469"/>
    <w:p w:rsidR="00127469" w:rsidRDefault="00127469"/>
    <w:p w:rsidR="00127469" w:rsidRDefault="00127469"/>
    <w:p w:rsidR="00127469" w:rsidRPr="00C72BB6" w:rsidRDefault="00127469" w:rsidP="00127469">
      <w:pPr>
        <w:pStyle w:val="Title"/>
        <w:jc w:val="center"/>
        <w:rPr>
          <w:color w:val="auto"/>
        </w:rPr>
      </w:pPr>
      <w:r w:rsidRPr="00C72BB6">
        <w:rPr>
          <w:color w:val="auto"/>
        </w:rPr>
        <w:t>Your Project Title Here</w:t>
      </w:r>
    </w:p>
    <w:p w:rsidR="00127469" w:rsidRPr="00C72BB6" w:rsidRDefault="00127469" w:rsidP="00127469"/>
    <w:p w:rsidR="00127469" w:rsidRDefault="00127469" w:rsidP="00127469">
      <w:pPr>
        <w:pStyle w:val="Heading1"/>
        <w:jc w:val="center"/>
        <w:rPr>
          <w:color w:val="auto"/>
        </w:rPr>
      </w:pPr>
      <w:r w:rsidRPr="00C72BB6">
        <w:rPr>
          <w:color w:val="auto"/>
        </w:rPr>
        <w:t>Group Member Names</w:t>
      </w:r>
    </w:p>
    <w:p w:rsidR="00C72BB6" w:rsidRDefault="00C72BB6" w:rsidP="00C72BB6"/>
    <w:p w:rsidR="00C72BB6" w:rsidRDefault="00C72BB6" w:rsidP="00EE6972">
      <w:pPr>
        <w:pStyle w:val="Heading1"/>
      </w:pPr>
      <w:r>
        <w:br w:type="page"/>
      </w:r>
      <w:r w:rsidR="00EE6972">
        <w:lastRenderedPageBreak/>
        <w:t>Table of Contents</w:t>
      </w:r>
    </w:p>
    <w:p w:rsidR="003F07B9" w:rsidRPr="003F07B9" w:rsidRDefault="003F07B9" w:rsidP="003F07B9">
      <w:r>
        <w:t>Insert table of contents here</w:t>
      </w:r>
    </w:p>
    <w:p w:rsidR="00E5410E" w:rsidRDefault="00C72BB6" w:rsidP="00D215BD">
      <w:pPr>
        <w:pStyle w:val="Heading1"/>
      </w:pPr>
      <w:r>
        <w:br w:type="page"/>
      </w:r>
      <w:r w:rsidR="003B1980">
        <w:lastRenderedPageBreak/>
        <w:t>List of Figur</w:t>
      </w:r>
      <w:r w:rsidR="00D215BD">
        <w:t>es</w:t>
      </w:r>
    </w:p>
    <w:p w:rsidR="00C72BB6" w:rsidRPr="00163A19" w:rsidRDefault="00E5410E" w:rsidP="00E5410E">
      <w:pPr>
        <w:rPr>
          <w:rStyle w:val="Heading1Char"/>
          <w:rFonts w:eastAsia="Calibri"/>
        </w:rPr>
      </w:pPr>
      <w:r>
        <w:t>List of figures</w:t>
      </w:r>
      <w:r w:rsidR="00D215BD">
        <w:br w:type="page"/>
      </w:r>
      <w:r w:rsidR="00C72BB6" w:rsidRPr="00163A19">
        <w:rPr>
          <w:rStyle w:val="Heading1Char"/>
          <w:rFonts w:eastAsia="Calibri"/>
        </w:rPr>
        <w:lastRenderedPageBreak/>
        <w:t>Abstract</w:t>
      </w:r>
    </w:p>
    <w:p w:rsidR="00C72BB6" w:rsidRDefault="00C72BB6" w:rsidP="00C72BB6">
      <w:pPr>
        <w:rPr>
          <w:sz w:val="24"/>
          <w:szCs w:val="24"/>
        </w:rPr>
      </w:pPr>
      <w:r>
        <w:rPr>
          <w:sz w:val="24"/>
          <w:szCs w:val="24"/>
        </w:rPr>
        <w:t>This section should describe your project detailing the functionality you have achieved and the motivation behind the project.</w:t>
      </w:r>
    </w:p>
    <w:p w:rsidR="00EE4793" w:rsidRDefault="00EE4793" w:rsidP="00EE4793">
      <w:r w:rsidRPr="00EE4793">
        <w:rPr>
          <w:highlight w:val="yellow"/>
        </w:rPr>
        <w:t>The motivation behind the project is to provide a means of purchasing products and services for customers, with the aim of making the process easier for the user. Which brought us to the conclusion of designing a Supermarket based website. The functionality of the application must enable the user to select a product and place it in the basket, in which the user would later proceed with check out.</w:t>
      </w:r>
      <w:r>
        <w:t xml:space="preserve"> </w:t>
      </w:r>
    </w:p>
    <w:p w:rsidR="00EE4793" w:rsidRDefault="00EE4793" w:rsidP="00C72BB6">
      <w:pPr>
        <w:rPr>
          <w:sz w:val="24"/>
          <w:szCs w:val="24"/>
        </w:rPr>
      </w:pPr>
    </w:p>
    <w:p w:rsidR="00C72BB6" w:rsidRDefault="00C72BB6" w:rsidP="001D504F">
      <w:pPr>
        <w:pStyle w:val="Heading1"/>
      </w:pPr>
      <w:r>
        <w:rPr>
          <w:sz w:val="24"/>
          <w:szCs w:val="24"/>
        </w:rPr>
        <w:br w:type="page"/>
      </w:r>
      <w:r>
        <w:lastRenderedPageBreak/>
        <w:t>Project Team</w:t>
      </w:r>
    </w:p>
    <w:p w:rsidR="00C72BB6" w:rsidRDefault="00C72BB6" w:rsidP="00C72BB6">
      <w:pPr>
        <w:rPr>
          <w:sz w:val="24"/>
        </w:rPr>
      </w:pPr>
      <w:r>
        <w:rPr>
          <w:sz w:val="24"/>
        </w:rPr>
        <w:t>This section should present the project team, their specific roles within the team and their responsibilities in terms of the software component they were responsible for</w:t>
      </w:r>
      <w:r w:rsidR="001E3DC7">
        <w:rPr>
          <w:sz w:val="24"/>
        </w:rPr>
        <w:t xml:space="preserve"> the development of</w:t>
      </w:r>
      <w:r>
        <w:rPr>
          <w:sz w:val="24"/>
        </w:rPr>
        <w:t>.</w:t>
      </w:r>
    </w:p>
    <w:p w:rsidR="00EE4793" w:rsidRPr="00EE4793" w:rsidRDefault="00EE4793" w:rsidP="00EE4793">
      <w:pPr>
        <w:rPr>
          <w:highlight w:val="yellow"/>
        </w:rPr>
      </w:pPr>
      <w:r w:rsidRPr="00EE4793">
        <w:rPr>
          <w:highlight w:val="yellow"/>
        </w:rPr>
        <w:t xml:space="preserve">The team is made up of five members each with their own roles and responsibilities. The members are Abdala, Akber, Sabaa, Subdoh and David. </w:t>
      </w:r>
    </w:p>
    <w:p w:rsidR="00EE4793" w:rsidRPr="00EE4793" w:rsidRDefault="00EE4793" w:rsidP="00EE4793">
      <w:pPr>
        <w:rPr>
          <w:highlight w:val="yellow"/>
        </w:rPr>
      </w:pPr>
      <w:r w:rsidRPr="00EE4793">
        <w:rPr>
          <w:highlight w:val="yellow"/>
        </w:rPr>
        <w:tab/>
        <w:t>Abdala was responsible for keeping a log of meetings as well as a primary researcher for the team in terms of resources. In addition to this, he was also responsible for the registration form and login page in terms of the core development of the project.</w:t>
      </w:r>
    </w:p>
    <w:p w:rsidR="00EE4793" w:rsidRPr="00EE4793" w:rsidRDefault="00EE4793" w:rsidP="00EE4793">
      <w:pPr>
        <w:rPr>
          <w:highlight w:val="yellow"/>
        </w:rPr>
      </w:pPr>
      <w:r w:rsidRPr="00EE4793">
        <w:rPr>
          <w:highlight w:val="yellow"/>
        </w:rPr>
        <w:tab/>
        <w:t>Sabaa was responsible for the database structure and website structure, in terms of the core design. Furthermore, he was responsible for the link between the database and the website, in terms of how the website would extract the content from the database and display it on the website.</w:t>
      </w:r>
    </w:p>
    <w:p w:rsidR="00EE4793" w:rsidRDefault="00EE4793" w:rsidP="00EE4793">
      <w:r w:rsidRPr="00EE4793">
        <w:rPr>
          <w:highlight w:val="yellow"/>
        </w:rPr>
        <w:tab/>
        <w:t>Akber’s role was team leader, and as such he was responsible for keeping track of the team members progress in terms of whether or not their carrying out their assigned tasks. Simply put, the team leader is what unifies the team, as well as a checkpoint to ensure that the tasks are completed by the set deadline.</w:t>
      </w:r>
      <w:r>
        <w:t xml:space="preserve"> </w:t>
      </w:r>
      <w:bookmarkStart w:id="0" w:name="_GoBack"/>
      <w:bookmarkEnd w:id="0"/>
    </w:p>
    <w:p w:rsidR="00EE4793" w:rsidRDefault="00EE4793" w:rsidP="00C72BB6">
      <w:pPr>
        <w:rPr>
          <w:sz w:val="24"/>
        </w:rPr>
      </w:pPr>
    </w:p>
    <w:p w:rsidR="003703E0" w:rsidRDefault="001645D0" w:rsidP="00A366B3">
      <w:pPr>
        <w:pStyle w:val="Heading1"/>
      </w:pPr>
      <w:r>
        <w:br w:type="page"/>
      </w:r>
      <w:r w:rsidR="003703E0">
        <w:lastRenderedPageBreak/>
        <w:t>Introduction</w:t>
      </w:r>
    </w:p>
    <w:p w:rsidR="00DB2FDE" w:rsidRPr="00DB2FDE" w:rsidRDefault="00FD67B9" w:rsidP="00DB2FDE">
      <w:r>
        <w:t>Introduce the softwa</w:t>
      </w:r>
      <w:r w:rsidR="00635C6A">
        <w:t xml:space="preserve">re and its different components. Briefly describe what you have achieved </w:t>
      </w:r>
      <w:r w:rsidR="008F3A80">
        <w:t>and the process you have followed.</w:t>
      </w:r>
      <w:r w:rsidR="00B81E0D">
        <w:t xml:space="preserve"> It is important that you distinguish among different components such as the Core, Payment, Supplier interface etc</w:t>
      </w:r>
      <w:r w:rsidR="00B468FC">
        <w:t>.</w:t>
      </w:r>
      <w:r w:rsidR="00B81E0D">
        <w:t xml:space="preserve"> at this stage as this will then help you keep the rest of the document concise and structured.</w:t>
      </w:r>
    </w:p>
    <w:p w:rsidR="00A74907" w:rsidRDefault="00A74907" w:rsidP="00A366B3">
      <w:pPr>
        <w:pStyle w:val="Heading1"/>
      </w:pPr>
      <w:r>
        <w:t>Project Requirements</w:t>
      </w:r>
    </w:p>
    <w:p w:rsidR="00A74907" w:rsidRPr="00A74907" w:rsidRDefault="00BA2E60" w:rsidP="00A74907">
      <w:r>
        <w:t>Requirements of the overall project</w:t>
      </w:r>
      <w:r w:rsidR="00BA5B19">
        <w:t>. This can be obtained from the case study provided as part of the assessment as well as other methods such as brainstorming and interviewing stakeholders.</w:t>
      </w:r>
      <w:r w:rsidR="001A77C3">
        <w:t xml:space="preserve"> It is envisaged to have been gathered by the project manager for the overall project.</w:t>
      </w:r>
    </w:p>
    <w:p w:rsidR="00FE5B03" w:rsidRDefault="00767249" w:rsidP="00A366B3">
      <w:pPr>
        <w:pStyle w:val="Heading1"/>
      </w:pPr>
      <w:r>
        <w:t>Project Plan</w:t>
      </w:r>
    </w:p>
    <w:p w:rsidR="00E0092B" w:rsidRDefault="00C10298" w:rsidP="00E12017">
      <w:pPr>
        <w:rPr>
          <w:sz w:val="24"/>
        </w:rPr>
      </w:pPr>
      <w:r>
        <w:rPr>
          <w:sz w:val="24"/>
        </w:rPr>
        <w:t xml:space="preserve">Overall plan for the project. You can include documentation such as </w:t>
      </w:r>
      <w:proofErr w:type="spellStart"/>
      <w:r>
        <w:rPr>
          <w:sz w:val="24"/>
        </w:rPr>
        <w:t>gantt</w:t>
      </w:r>
      <w:proofErr w:type="spellEnd"/>
      <w:r>
        <w:rPr>
          <w:sz w:val="24"/>
        </w:rPr>
        <w:t xml:space="preserve"> charts, </w:t>
      </w:r>
      <w:r w:rsidR="00E12017">
        <w:rPr>
          <w:sz w:val="24"/>
        </w:rPr>
        <w:t xml:space="preserve">Work Breakdown Structure, </w:t>
      </w:r>
      <w:r w:rsidR="00E0092B">
        <w:rPr>
          <w:sz w:val="24"/>
        </w:rPr>
        <w:t>Network Diagram etc.</w:t>
      </w:r>
    </w:p>
    <w:p w:rsidR="00B9107E" w:rsidRDefault="00E0092B" w:rsidP="00B9107E">
      <w:pPr>
        <w:pStyle w:val="Heading1"/>
      </w:pPr>
      <w:r>
        <w:t xml:space="preserve">Project </w:t>
      </w:r>
      <w:r w:rsidR="00B9107E">
        <w:t xml:space="preserve">Components </w:t>
      </w:r>
    </w:p>
    <w:p w:rsidR="00B9107E" w:rsidRDefault="00B9107E" w:rsidP="00B9107E">
      <w:r>
        <w:t>Describe different project components such as the Core, the payment, the marketing, the loyalty scheme and the supplier interface</w:t>
      </w:r>
      <w:r w:rsidR="001F4448">
        <w:t xml:space="preserve"> components</w:t>
      </w:r>
      <w:r>
        <w:t xml:space="preserve">. </w:t>
      </w:r>
      <w:r w:rsidR="00030B3D">
        <w:t>The section should start with naming different components you have developed followed by a detailed description of each component in</w:t>
      </w:r>
      <w:r w:rsidR="00D84CBE">
        <w:t xml:space="preserve"> </w:t>
      </w:r>
      <w:r w:rsidR="00030B3D">
        <w:t>a subsection below.</w:t>
      </w:r>
    </w:p>
    <w:p w:rsidR="00C9774F" w:rsidRDefault="00C9774F" w:rsidP="00B9107E">
      <w:r>
        <w:t>The Core was a group task therefore you are not required to name a group member for this.</w:t>
      </w:r>
    </w:p>
    <w:p w:rsidR="00030B3D" w:rsidRDefault="00030B3D" w:rsidP="00030B3D">
      <w:pPr>
        <w:pStyle w:val="Heading2"/>
      </w:pPr>
      <w:r>
        <w:t>[Component Name Here]</w:t>
      </w:r>
      <w:r w:rsidR="001F7119">
        <w:t xml:space="preserve"> – [Name of the Person Resp</w:t>
      </w:r>
      <w:r w:rsidR="00534CE6">
        <w:t>onsible</w:t>
      </w:r>
      <w:r w:rsidR="001F7119">
        <w:t>]</w:t>
      </w:r>
    </w:p>
    <w:p w:rsidR="009E771A" w:rsidRDefault="009E771A" w:rsidP="00B9107E">
      <w:r>
        <w:t>Should include the following:</w:t>
      </w:r>
    </w:p>
    <w:p w:rsidR="009E771A" w:rsidRDefault="009E771A" w:rsidP="00D2569D">
      <w:pPr>
        <w:numPr>
          <w:ilvl w:val="0"/>
          <w:numId w:val="1"/>
        </w:numPr>
      </w:pPr>
      <w:r>
        <w:t>Brief description of the component</w:t>
      </w:r>
    </w:p>
    <w:p w:rsidR="009E771A" w:rsidRDefault="009E771A" w:rsidP="00B9107E">
      <w:pPr>
        <w:numPr>
          <w:ilvl w:val="0"/>
          <w:numId w:val="1"/>
        </w:numPr>
      </w:pPr>
      <w:r>
        <w:t>Requirements for the component</w:t>
      </w:r>
    </w:p>
    <w:p w:rsidR="000C52B6" w:rsidRDefault="000C52B6" w:rsidP="00B9107E">
      <w:pPr>
        <w:numPr>
          <w:ilvl w:val="0"/>
          <w:numId w:val="1"/>
        </w:numPr>
      </w:pPr>
      <w:r>
        <w:t>Plan/schedule for the component</w:t>
      </w:r>
      <w:r w:rsidR="00E07B32">
        <w:t xml:space="preserve"> development</w:t>
      </w:r>
    </w:p>
    <w:p w:rsidR="001F517D" w:rsidRDefault="001F517D" w:rsidP="00B9107E">
      <w:pPr>
        <w:numPr>
          <w:ilvl w:val="0"/>
          <w:numId w:val="1"/>
        </w:numPr>
      </w:pPr>
      <w:r>
        <w:t>Technical documentation (at least one use case, class diagram and activity diagram)</w:t>
      </w:r>
    </w:p>
    <w:p w:rsidR="000E70F3" w:rsidRDefault="009E771A" w:rsidP="00D2569D">
      <w:pPr>
        <w:numPr>
          <w:ilvl w:val="0"/>
          <w:numId w:val="1"/>
        </w:numPr>
      </w:pPr>
      <w:r>
        <w:t xml:space="preserve">Functionality </w:t>
      </w:r>
      <w:proofErr w:type="gramStart"/>
      <w:r>
        <w:t xml:space="preserve">achieved </w:t>
      </w:r>
      <w:r w:rsidR="00E379D3">
        <w:t xml:space="preserve"> (</w:t>
      </w:r>
      <w:proofErr w:type="gramEnd"/>
      <w:r w:rsidR="00E379D3">
        <w:t>you can include screen shots from the software implementation)</w:t>
      </w:r>
    </w:p>
    <w:p w:rsidR="008341DB" w:rsidRDefault="008341DB" w:rsidP="00D2569D">
      <w:pPr>
        <w:numPr>
          <w:ilvl w:val="0"/>
          <w:numId w:val="1"/>
        </w:numPr>
      </w:pPr>
      <w:r>
        <w:t>Risk Register for the component</w:t>
      </w:r>
    </w:p>
    <w:p w:rsidR="00AD393E" w:rsidRDefault="00AD393E" w:rsidP="00D2569D">
      <w:pPr>
        <w:numPr>
          <w:ilvl w:val="0"/>
          <w:numId w:val="1"/>
        </w:numPr>
      </w:pPr>
      <w:r>
        <w:t>Test plan for the component</w:t>
      </w:r>
    </w:p>
    <w:p w:rsidR="000E70F3" w:rsidRDefault="000E70F3" w:rsidP="000E70F3">
      <w:pPr>
        <w:pStyle w:val="Heading1"/>
      </w:pPr>
      <w:r>
        <w:t>Project Documentation</w:t>
      </w:r>
    </w:p>
    <w:p w:rsidR="00C85A2A" w:rsidRDefault="004065CB" w:rsidP="000E70F3">
      <w:r>
        <w:t xml:space="preserve">This section should include documentation produced by different roles within the project team. </w:t>
      </w:r>
    </w:p>
    <w:p w:rsidR="00C85A2A" w:rsidRDefault="00C85A2A" w:rsidP="00C85A2A">
      <w:pPr>
        <w:pStyle w:val="Heading2"/>
      </w:pPr>
      <w:r>
        <w:lastRenderedPageBreak/>
        <w:t>[Project Role] – [Name of the Person Responsible]</w:t>
      </w:r>
    </w:p>
    <w:p w:rsidR="00864008" w:rsidRDefault="00864008" w:rsidP="000E70F3">
      <w:r>
        <w:t>Should include the following:</w:t>
      </w:r>
    </w:p>
    <w:p w:rsidR="0057277F" w:rsidRDefault="0057277F" w:rsidP="0035493A">
      <w:pPr>
        <w:numPr>
          <w:ilvl w:val="0"/>
          <w:numId w:val="3"/>
        </w:numPr>
      </w:pPr>
      <w:r>
        <w:t>Brief description of the role and its responsibilities</w:t>
      </w:r>
    </w:p>
    <w:p w:rsidR="0044298E" w:rsidRDefault="00904AC6" w:rsidP="0035493A">
      <w:pPr>
        <w:numPr>
          <w:ilvl w:val="0"/>
          <w:numId w:val="3"/>
        </w:numPr>
      </w:pPr>
      <w:r>
        <w:t>Documentation produced by individual role</w:t>
      </w:r>
      <w:r w:rsidR="00346FF7">
        <w:t xml:space="preserve">. This will depend upon the roles adopted within your group. </w:t>
      </w:r>
      <w:r w:rsidR="00FA270A">
        <w:t xml:space="preserve">Examples of such documentation can include Risk Register, Test Plans, </w:t>
      </w:r>
      <w:r w:rsidR="001A2302">
        <w:t xml:space="preserve">Tech./Design Documentation (Use Case, Activity Diagram, Sequence </w:t>
      </w:r>
      <w:proofErr w:type="gramStart"/>
      <w:r w:rsidR="001A2302">
        <w:t>Diagram )</w:t>
      </w:r>
      <w:proofErr w:type="gramEnd"/>
      <w:r w:rsidR="001A2302">
        <w:t xml:space="preserve"> for the core</w:t>
      </w:r>
      <w:r w:rsidR="00D337BC">
        <w:t>.</w:t>
      </w:r>
    </w:p>
    <w:p w:rsidR="00904AC6" w:rsidRPr="00BA7D56" w:rsidRDefault="00D337BC" w:rsidP="000E70F3">
      <w:pPr>
        <w:rPr>
          <w:i/>
        </w:rPr>
      </w:pPr>
      <w:r>
        <w:rPr>
          <w:i/>
        </w:rPr>
        <w:t>If you have any confusion about what should be included in this section as part of your role</w:t>
      </w:r>
      <w:r w:rsidR="00C13048">
        <w:rPr>
          <w:i/>
        </w:rPr>
        <w:t xml:space="preserve">, you can discuss this with me. </w:t>
      </w:r>
    </w:p>
    <w:p w:rsidR="0057277F" w:rsidRDefault="00EB730B" w:rsidP="00BA7D56">
      <w:pPr>
        <w:pStyle w:val="Heading1"/>
      </w:pPr>
      <w:r>
        <w:t>Group Activities</w:t>
      </w:r>
    </w:p>
    <w:p w:rsidR="00E24EC6" w:rsidRDefault="0025059B" w:rsidP="000E70F3">
      <w:r>
        <w:t>This section is expected to include the group activities you conducted to accomplish this project. These can include:</w:t>
      </w:r>
    </w:p>
    <w:p w:rsidR="00EB730B" w:rsidRDefault="00EB730B" w:rsidP="0035493A">
      <w:pPr>
        <w:numPr>
          <w:ilvl w:val="0"/>
          <w:numId w:val="2"/>
        </w:numPr>
      </w:pPr>
      <w:r>
        <w:t>Meeting Minutes</w:t>
      </w:r>
    </w:p>
    <w:p w:rsidR="0025059B" w:rsidRDefault="00BA781C" w:rsidP="0035493A">
      <w:pPr>
        <w:numPr>
          <w:ilvl w:val="0"/>
          <w:numId w:val="2"/>
        </w:numPr>
      </w:pPr>
      <w:r>
        <w:t xml:space="preserve">Technologies used for meetings/collaboration </w:t>
      </w:r>
    </w:p>
    <w:p w:rsidR="00472B81" w:rsidRDefault="00472B81" w:rsidP="000E70F3"/>
    <w:p w:rsidR="00BE1972" w:rsidRDefault="00AD543A" w:rsidP="00377A10">
      <w:pPr>
        <w:pStyle w:val="Heading1"/>
      </w:pPr>
      <w:r>
        <w:br w:type="page"/>
      </w:r>
      <w:r>
        <w:lastRenderedPageBreak/>
        <w:t xml:space="preserve">References </w:t>
      </w:r>
    </w:p>
    <w:p w:rsidR="0099234C" w:rsidRDefault="00800441" w:rsidP="00800441">
      <w:r>
        <w:t xml:space="preserve">List of References </w:t>
      </w:r>
    </w:p>
    <w:p w:rsidR="00800441" w:rsidRDefault="0099234C" w:rsidP="0099234C">
      <w:pPr>
        <w:pStyle w:val="Heading1"/>
      </w:pPr>
      <w:r>
        <w:br w:type="page"/>
      </w:r>
      <w:r>
        <w:lastRenderedPageBreak/>
        <w:t>Appendix A</w:t>
      </w:r>
    </w:p>
    <w:p w:rsidR="0099234C" w:rsidRPr="0099234C" w:rsidRDefault="000E35A4" w:rsidP="0099234C">
      <w:r>
        <w:t>User Manual</w:t>
      </w:r>
    </w:p>
    <w:sectPr w:rsidR="0099234C" w:rsidRPr="00992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401B"/>
    <w:multiLevelType w:val="hybridMultilevel"/>
    <w:tmpl w:val="0EE0F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B282E"/>
    <w:multiLevelType w:val="hybridMultilevel"/>
    <w:tmpl w:val="6F14B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86B72"/>
    <w:multiLevelType w:val="hybridMultilevel"/>
    <w:tmpl w:val="A3EAF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93"/>
    <w:rsid w:val="00030B3D"/>
    <w:rsid w:val="00055D6C"/>
    <w:rsid w:val="000732A6"/>
    <w:rsid w:val="000C52B6"/>
    <w:rsid w:val="000E35A4"/>
    <w:rsid w:val="000E70F3"/>
    <w:rsid w:val="00127469"/>
    <w:rsid w:val="00163A19"/>
    <w:rsid w:val="001645D0"/>
    <w:rsid w:val="00175091"/>
    <w:rsid w:val="00175B8D"/>
    <w:rsid w:val="001A1B73"/>
    <w:rsid w:val="001A2302"/>
    <w:rsid w:val="001A77C3"/>
    <w:rsid w:val="001D504F"/>
    <w:rsid w:val="001E3DC7"/>
    <w:rsid w:val="001F4448"/>
    <w:rsid w:val="001F517D"/>
    <w:rsid w:val="001F5E36"/>
    <w:rsid w:val="001F7119"/>
    <w:rsid w:val="00212D2A"/>
    <w:rsid w:val="0025059B"/>
    <w:rsid w:val="002755FF"/>
    <w:rsid w:val="002A7D02"/>
    <w:rsid w:val="002D274D"/>
    <w:rsid w:val="002D5DB3"/>
    <w:rsid w:val="00337A62"/>
    <w:rsid w:val="00346FF7"/>
    <w:rsid w:val="0035493A"/>
    <w:rsid w:val="003703E0"/>
    <w:rsid w:val="00377A10"/>
    <w:rsid w:val="003B1980"/>
    <w:rsid w:val="003D4560"/>
    <w:rsid w:val="003E36BA"/>
    <w:rsid w:val="003F07B9"/>
    <w:rsid w:val="004065CB"/>
    <w:rsid w:val="0044298E"/>
    <w:rsid w:val="00471B62"/>
    <w:rsid w:val="00472B81"/>
    <w:rsid w:val="004B15FB"/>
    <w:rsid w:val="004E7C7C"/>
    <w:rsid w:val="00534CE6"/>
    <w:rsid w:val="0057277F"/>
    <w:rsid w:val="005D02FB"/>
    <w:rsid w:val="00635C6A"/>
    <w:rsid w:val="006813D3"/>
    <w:rsid w:val="006C285C"/>
    <w:rsid w:val="007111B1"/>
    <w:rsid w:val="00767249"/>
    <w:rsid w:val="007772B3"/>
    <w:rsid w:val="00794E60"/>
    <w:rsid w:val="007D3675"/>
    <w:rsid w:val="00800441"/>
    <w:rsid w:val="008341DB"/>
    <w:rsid w:val="00864008"/>
    <w:rsid w:val="008F3A80"/>
    <w:rsid w:val="008F40A1"/>
    <w:rsid w:val="00904AC6"/>
    <w:rsid w:val="00954670"/>
    <w:rsid w:val="0099234C"/>
    <w:rsid w:val="00997820"/>
    <w:rsid w:val="009E771A"/>
    <w:rsid w:val="00A24C5F"/>
    <w:rsid w:val="00A260AD"/>
    <w:rsid w:val="00A366B3"/>
    <w:rsid w:val="00A74907"/>
    <w:rsid w:val="00AD393E"/>
    <w:rsid w:val="00AD543A"/>
    <w:rsid w:val="00B468FC"/>
    <w:rsid w:val="00B81E0D"/>
    <w:rsid w:val="00B9107E"/>
    <w:rsid w:val="00B963F8"/>
    <w:rsid w:val="00BA2E60"/>
    <w:rsid w:val="00BA5B19"/>
    <w:rsid w:val="00BA781C"/>
    <w:rsid w:val="00BA7D56"/>
    <w:rsid w:val="00BE1972"/>
    <w:rsid w:val="00C10298"/>
    <w:rsid w:val="00C13048"/>
    <w:rsid w:val="00C72BB6"/>
    <w:rsid w:val="00C85A2A"/>
    <w:rsid w:val="00C9774F"/>
    <w:rsid w:val="00D215BD"/>
    <w:rsid w:val="00D2569D"/>
    <w:rsid w:val="00D337BC"/>
    <w:rsid w:val="00D84CBE"/>
    <w:rsid w:val="00DB2FDE"/>
    <w:rsid w:val="00DD24D2"/>
    <w:rsid w:val="00DE381A"/>
    <w:rsid w:val="00DF0A39"/>
    <w:rsid w:val="00E0092B"/>
    <w:rsid w:val="00E05C8F"/>
    <w:rsid w:val="00E07B32"/>
    <w:rsid w:val="00E12017"/>
    <w:rsid w:val="00E24EC6"/>
    <w:rsid w:val="00E379D3"/>
    <w:rsid w:val="00E5410E"/>
    <w:rsid w:val="00EB730B"/>
    <w:rsid w:val="00EE4793"/>
    <w:rsid w:val="00EE6972"/>
    <w:rsid w:val="00F571CD"/>
    <w:rsid w:val="00FA270A"/>
    <w:rsid w:val="00FC2E4A"/>
    <w:rsid w:val="00FD67B9"/>
    <w:rsid w:val="00FE3C9D"/>
    <w:rsid w:val="00FE5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FAB8"/>
  <w15:chartTrackingRefBased/>
  <w15:docId w15:val="{DE5D7B10-7DC2-40DB-BE85-162BB8FA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1274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30B3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7469"/>
    <w:rPr>
      <w:rFonts w:ascii="Cambria" w:eastAsia="Times New Roman" w:hAnsi="Cambria" w:cs="Times New Roman"/>
      <w:b/>
      <w:bCs/>
      <w:color w:val="365F91"/>
      <w:sz w:val="28"/>
      <w:szCs w:val="28"/>
    </w:rPr>
  </w:style>
  <w:style w:type="paragraph" w:styleId="Title">
    <w:name w:val="Title"/>
    <w:basedOn w:val="Normal"/>
    <w:next w:val="Normal"/>
    <w:link w:val="TitleChar"/>
    <w:uiPriority w:val="10"/>
    <w:qFormat/>
    <w:rsid w:val="001274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127469"/>
    <w:rPr>
      <w:rFonts w:ascii="Cambria" w:eastAsia="Times New Roman" w:hAnsi="Cambria" w:cs="Times New Roman"/>
      <w:color w:val="17365D"/>
      <w:spacing w:val="5"/>
      <w:kern w:val="28"/>
      <w:sz w:val="52"/>
      <w:szCs w:val="52"/>
    </w:rPr>
  </w:style>
  <w:style w:type="character" w:customStyle="1" w:styleId="Heading2Char">
    <w:name w:val="Heading 2 Char"/>
    <w:link w:val="Heading2"/>
    <w:uiPriority w:val="9"/>
    <w:rsid w:val="00030B3D"/>
    <w:rPr>
      <w:rFonts w:ascii="Cambria" w:eastAsia="Times New Roman" w:hAnsi="Cambria" w:cs="Times New Roman"/>
      <w:b/>
      <w:bCs/>
      <w:i/>
      <w:iCs/>
      <w:sz w:val="28"/>
      <w:szCs w:val="28"/>
      <w:lang w:eastAsia="en-US"/>
    </w:rPr>
  </w:style>
  <w:style w:type="paragraph" w:styleId="NoSpacing">
    <w:name w:val="No Spacing"/>
    <w:uiPriority w:val="1"/>
    <w:qFormat/>
    <w:rsid w:val="000E70F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324741\Downloads\Group%20Report%20Template-v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Group Report Template-v2 (1)</Template>
  <TotalTime>3</TotalTime>
  <Pages>9</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 Ibrahim Ahmed</dc:creator>
  <cp:keywords/>
  <cp:lastModifiedBy>Abdala Ibrahim Ahmed</cp:lastModifiedBy>
  <cp:revision>1</cp:revision>
  <dcterms:created xsi:type="dcterms:W3CDTF">2017-04-05T09:49:00Z</dcterms:created>
  <dcterms:modified xsi:type="dcterms:W3CDTF">2017-04-05T09:53:00Z</dcterms:modified>
</cp:coreProperties>
</file>